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10150343"/>
        <w:docPartObj>
          <w:docPartGallery w:val="Cover Pages"/>
          <w:docPartUnique/>
        </w:docPartObj>
      </w:sdtPr>
      <w:sdtEndPr>
        <w:rPr>
          <w:noProof/>
          <w:color w:val="775F55" w:themeColor="text2"/>
          <w:sz w:val="32"/>
          <w:szCs w:val="32"/>
        </w:rPr>
      </w:sdtEndPr>
      <w:sdtContent>
        <w:bookmarkStart w:id="0" w:name="_GoBack" w:displacedByCustomXml="prev"/>
        <w:bookmarkEnd w:id="0" w:displacedByCustomXml="prev"/>
        <w:p w:rsidR="00233234" w:rsidRDefault="00056F2E">
          <w:pPr>
            <w:rPr>
              <w:noProof/>
              <w:color w:val="775F55" w:themeColor="text2"/>
              <w:sz w:val="32"/>
              <w:szCs w:val="40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1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4012476</wp:posOffset>
                    </wp:positionV>
                    <wp:extent cx="5522976" cy="525780"/>
                    <wp:effectExtent l="0" t="0" r="1905" b="6350"/>
                    <wp:wrapSquare wrapText="bothSides"/>
                    <wp:docPr id="37" name="Text Box 37" descr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22976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33234" w:rsidRDefault="00512753">
                                <w:pPr>
                                  <w:pStyle w:val="Logo"/>
                                </w:pPr>
                                <w:r>
                                  <w:rPr>
                                    <w:lang w:eastAsia="en-US"/>
                                  </w:rPr>
                                  <w:drawing>
                                    <wp:inline distT="0" distB="0" distL="0" distR="0" wp14:anchorId="396725EE" wp14:editId="26FE8C21">
                                      <wp:extent cx="2952381" cy="2228571"/>
                                      <wp:effectExtent l="0" t="0" r="635" b="635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9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952381" cy="222857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alias w:val="Title"/>
                                  <w:tag w:val=""/>
                                  <w:id w:val="-1364747280"/>
                                  <w:placeholder>
                                    <w:docPart w:val="9C0EA4D45EE44A239957E851182654B7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33234" w:rsidRDefault="00512753">
                                    <w:pPr>
                                      <w:pStyle w:val="Title"/>
                                    </w:pPr>
                                    <w:r>
                                      <w:t xml:space="preserve">AIRLINE SERVICES API DESCRIPTION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itle"/>
                                  <w:tag w:val=""/>
                                  <w:id w:val="-1262595270"/>
                                  <w:placeholder>
                                    <w:docPart w:val="CF6D3A79031F478E92ABD9FA9BCC09E0"/>
                                  </w:placeholder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33234" w:rsidRDefault="00056F2E">
                                    <w:pPr>
                                      <w:pStyle w:val="Subtitle"/>
                                    </w:pPr>
                                    <w: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7" o:spid="_x0000_s1026" type="#_x0000_t202" alt="Title and subtitle" style="position:absolute;left:0;text-align:left;margin-left:383.7pt;margin-top:315.95pt;width:434.9pt;height:41.4pt;z-index:251660288;visibility:visible;mso-wrap-style:square;mso-width-percent:0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" filled="f" stroked="f" strokeweight=".5pt">
                    <v:textbox inset="0,0,0,0">
                      <w:txbxContent>
                        <w:p w:rsidR="00233234" w:rsidRDefault="00512753">
                          <w:pPr>
                            <w:pStyle w:val="Logo"/>
                          </w:pPr>
                          <w:r>
                            <w:rPr>
                              <w:lang w:eastAsia="en-US"/>
                            </w:rPr>
                            <w:drawing>
                              <wp:inline distT="0" distB="0" distL="0" distR="0" wp14:anchorId="396725EE" wp14:editId="26FE8C21">
                                <wp:extent cx="2952381" cy="2228571"/>
                                <wp:effectExtent l="0" t="0" r="635" b="635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952381" cy="222857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sdt>
                          <w:sdtPr>
                            <w:alias w:val="Title"/>
                            <w:tag w:val=""/>
                            <w:id w:val="-1364747280"/>
                            <w:placeholder>
                              <w:docPart w:val="9C0EA4D45EE44A239957E851182654B7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33234" w:rsidRDefault="00512753">
                              <w:pPr>
                                <w:pStyle w:val="Title"/>
                              </w:pPr>
                              <w:r>
                                <w:t xml:space="preserve">AIRLINE SERVICES API DESCRIPTION </w:t>
                              </w:r>
                            </w:p>
                          </w:sdtContent>
                        </w:sdt>
                        <w:sdt>
                          <w:sdtPr>
                            <w:alias w:val="Subtitle"/>
                            <w:tag w:val=""/>
                            <w:id w:val="-1262595270"/>
                            <w:placeholder>
                              <w:docPart w:val="CF6D3A79031F478E92ABD9FA9BCC09E0"/>
                            </w:placeholder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33234" w:rsidRDefault="00056F2E">
                              <w:pPr>
                                <w:pStyle w:val="Subtitle"/>
                              </w:pPr>
                              <w: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0" b="0"/>
                    <wp:wrapSquare wrapText="bothSides"/>
                    <wp:docPr id="33" name="Text Box 33" descr="Version number and dat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33234" w:rsidRDefault="00056F2E">
                                <w:pPr>
                                  <w:pStyle w:val="Subtitle"/>
                                </w:pPr>
                                <w:r>
                                  <w:t xml:space="preserve">Version </w:t>
                                </w:r>
                                <w:r w:rsidR="00CD3367">
                                  <w:t>1.0</w:t>
                                </w:r>
                              </w:p>
                              <w:sdt>
                                <w:sdtPr>
                                  <w:alias w:val="Date"/>
                                  <w:tag w:val=""/>
                                  <w:id w:val="-340846552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6-1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33234" w:rsidRDefault="00CD3367">
                                    <w:pPr>
                                      <w:pStyle w:val="Subtitle"/>
                                    </w:pPr>
                                    <w:r>
                                      <w:t>June 10, 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33" o:spid="_x0000_s1027" type="#_x0000_t202" alt="Version number and date" style="position:absolute;left:0;text-align:left;margin-left:237.05pt;margin-top:0;width:288.25pt;height:287.5pt;z-index:251662336;visibility:visible;mso-wrap-style:square;mso-width-percent:471;mso-height-percent:363;mso-top-percent:91;mso-wrap-distance-left:9pt;mso-wrap-distance-top:0;mso-wrap-distance-right:9pt;mso-wrap-distance-bottom:0;mso-position-horizontal:right;mso-position-horizontal-relative:margin;mso-position-vertical-relative:page;mso-width-percent:471;mso-height-percent:363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" filled="f" stroked="f" strokeweight=".5pt">
                    <v:textbox style="mso-fit-shape-to-text:t" inset="0,0,0,0">
                      <w:txbxContent>
                        <w:p w:rsidR="00233234" w:rsidRDefault="00056F2E">
                          <w:pPr>
                            <w:pStyle w:val="Subtitle"/>
                          </w:pPr>
                          <w:r>
                            <w:t xml:space="preserve">Version </w:t>
                          </w:r>
                          <w:r w:rsidR="00CD3367">
                            <w:t>1.0</w:t>
                          </w:r>
                        </w:p>
                        <w:sdt>
                          <w:sdtPr>
                            <w:alias w:val="Date"/>
                            <w:tag w:val=""/>
                            <w:id w:val="-340846552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6-1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233234" w:rsidRDefault="00CD3367">
                              <w:pPr>
                                <w:pStyle w:val="Subtitle"/>
                              </w:pPr>
                              <w:r>
                                <w:t>June 10, 2017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1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8307070</wp:posOffset>
                    </wp:positionV>
                    <wp:extent cx="5753100" cy="652780"/>
                    <wp:effectExtent l="0" t="0" r="0" b="14605"/>
                    <wp:wrapSquare wrapText="bothSides"/>
                    <wp:docPr id="35" name="Text Box 35" descr="Presenter, company name and addres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33234" w:rsidRPr="00CD3367" w:rsidRDefault="00056F2E">
                                <w:pPr>
                                  <w:pStyle w:val="Contactinfo"/>
                                  <w:rPr>
                                    <w:b/>
                                  </w:rPr>
                                </w:pPr>
                                <w:r w:rsidRPr="00CD3367">
                                  <w:rPr>
                                    <w:b/>
                                  </w:rPr>
                                  <w:t xml:space="preserve">Presented by: </w:t>
                                </w:r>
                                <w:sdt>
                                  <w:sdtPr>
                                    <w:rPr>
                                      <w:b/>
                                    </w:rPr>
                                    <w:alias w:val="Your Name"/>
                                    <w:tag w:val=""/>
                                    <w:id w:val="157029710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12753" w:rsidRPr="00CD3367">
                                      <w:rPr>
                                        <w:b/>
                                      </w:rPr>
                                      <w:t>Germán Segura</w:t>
                                    </w:r>
                                  </w:sdtContent>
                                </w:sdt>
                              </w:p>
                              <w:p w:rsidR="00233234" w:rsidRDefault="00056F2E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Company"/>
                                    <w:tag w:val=""/>
                                    <w:id w:val="73373613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12753">
                                      <w:t>MUM</w:t>
                                    </w:r>
                                    <w:r w:rsidR="00CD3367">
                                      <w:t xml:space="preserve"> – WAA CS545</w:t>
                                    </w:r>
                                  </w:sdtContent>
                                </w:sdt>
                              </w:p>
                              <w:p w:rsidR="00233234" w:rsidRDefault="00056F2E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Company Address"/>
                                    <w:tag w:val=""/>
                                    <w:id w:val="-1515219664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12753">
                                      <w:t>1000 N 4st – FAIRFIELD IA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 Box 35" o:spid="_x0000_s1028" type="#_x0000_t202" alt="Presenter, company name and address" style="position:absolute;left:0;text-align:left;margin-left:401.8pt;margin-top:654.1pt;width:453pt;height:51.4pt;z-index:251661312;visibility:visible;mso-wrap-style:square;mso-width-percent:471;mso-height-percent:80;mso-wrap-distance-left:9pt;mso-wrap-distance-top:0;mso-wrap-distance-right:9pt;mso-wrap-distance-bottom:0;mso-position-horizontal:right;mso-position-horizontal-relative:margin;mso-position-vertical:absolute;mso-position-vertical-relative:page;mso-width-percent:471;mso-height-percent:8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" filled="f" stroked="f" strokeweight=".5pt">
                    <v:textbox inset="0,0,0,0">
                      <w:txbxContent>
                        <w:p w:rsidR="00233234" w:rsidRPr="00CD3367" w:rsidRDefault="00056F2E">
                          <w:pPr>
                            <w:pStyle w:val="Contactinfo"/>
                            <w:rPr>
                              <w:b/>
                            </w:rPr>
                          </w:pPr>
                          <w:r w:rsidRPr="00CD3367">
                            <w:rPr>
                              <w:b/>
                            </w:rPr>
                            <w:t xml:space="preserve">Presented by: </w:t>
                          </w:r>
                          <w:sdt>
                            <w:sdtPr>
                              <w:rPr>
                                <w:b/>
                              </w:rPr>
                              <w:alias w:val="Your Name"/>
                              <w:tag w:val=""/>
                              <w:id w:val="157029710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12753" w:rsidRPr="00CD3367">
                                <w:rPr>
                                  <w:b/>
                                </w:rPr>
                                <w:t>Germán Segura</w:t>
                              </w:r>
                            </w:sdtContent>
                          </w:sdt>
                        </w:p>
                        <w:p w:rsidR="00233234" w:rsidRDefault="00056F2E">
                          <w:pPr>
                            <w:pStyle w:val="Contactinfo"/>
                          </w:pPr>
                          <w:sdt>
                            <w:sdtPr>
                              <w:alias w:val="Company"/>
                              <w:tag w:val=""/>
                              <w:id w:val="73373613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12753">
                                <w:t>MUM</w:t>
                              </w:r>
                              <w:r w:rsidR="00CD3367">
                                <w:t xml:space="preserve"> – WAA CS545</w:t>
                              </w:r>
                            </w:sdtContent>
                          </w:sdt>
                        </w:p>
                        <w:p w:rsidR="00233234" w:rsidRDefault="00056F2E">
                          <w:pPr>
                            <w:pStyle w:val="Contactinfo"/>
                          </w:pPr>
                          <w:sdt>
                            <w:sdtPr>
                              <w:alias w:val="Company Address"/>
                              <w:tag w:val=""/>
                              <w:id w:val="-1515219664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12753">
                                <w:t>1000 N 4st – FAIRFIELD IA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38" name="Group 38" title="Decorative sidebar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2E08755" id="Group 38" o:spid="_x0000_s1026" alt="Title: Decorative sidebar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">
                    <v:rect id="Rectangle 39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vva8IA&#10;AADbAAAADwAAAGRycy9kb3ducmV2LnhtbESP3YrCMBSE7xf2HcJZ8G5NV1G0mpZVFES88ecBjs2x&#10;7W5zUppY69sbQfBymJlvmHnamUq01LjSsoKffgSCOLO65FzB6bj+noBwHlljZZkU3MlBmnx+zDHW&#10;9sZ7ag8+FwHCLkYFhfd1LKXLCjLo+rYmDt7FNgZ9kE0udYO3ADeVHETRWBosOSwUWNOyoOz/cDUK&#10;VsaOdn/T1qwH5dnK8YT9YstK9b663xkIT51/h1/tjVYwnMLzS/g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G+9rwgAAANsAAAAPAAAAAAAAAAAAAAAAAJgCAABkcnMvZG93&#10;bnJldi54bWxQSwUGAAAAAAQABAD1AAAAhwMAAAAA&#10;" fillcolor="#dd8047 [3205]" stroked="f" strokeweight="1pt"/>
                    <v:rect id="Rectangle 40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o2yr0A&#10;AADbAAAADwAAAGRycy9kb3ducmV2LnhtbERPyQrCMBC9C/5DGMFL0dQFkWoUEQqCKLhcvA3N2Bab&#10;SWmi1r83B8Hj4+3LdWsq8aLGlZYVjIYxCOLM6pJzBddLOpiDcB5ZY2WZFHzIwXrV7Swx0fbNJ3qd&#10;fS5CCLsEFRTe14mULivIoBvamjhwd9sY9AE2udQNvkO4qeQ4jmfSYMmhocCatgVlj/PTKJik2tR4&#10;bFMf7Z8YXU/R6HY4KtXvtZsFCE+t/4t/7p1WMA3rw5fwA+Tq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Io2yr0AAADbAAAADwAAAAAAAAAAAAAAAACYAgAAZHJzL2Rvd25yZXYu&#10;eG1sUEsFBgAAAAAEAAQA9QAAAIIDAAAAAA==&#10;" fillcolor="#94b6d2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color w:val="775F55" w:themeColor="text2"/>
              <w:sz w:val="32"/>
              <w:szCs w:val="32"/>
            </w:rPr>
            <w:br w:type="page"/>
          </w:r>
        </w:p>
      </w:sdtContent>
    </w:sdt>
    <w:p w:rsidR="00CD3367" w:rsidRDefault="00CD3367">
      <w:pPr>
        <w:pStyle w:val="Heading1"/>
      </w:pPr>
    </w:p>
    <w:p w:rsidR="00233234" w:rsidRDefault="00512753">
      <w:pPr>
        <w:pStyle w:val="Heading1"/>
      </w:pPr>
      <w:r>
        <w:t>this document presents the services of the webservice airlines web.</w:t>
      </w:r>
    </w:p>
    <w:p w:rsidR="00233234" w:rsidRDefault="00512753">
      <w:r>
        <w:t>This document has the instructions to retrieve information for the services:</w:t>
      </w:r>
    </w:p>
    <w:p w:rsidR="00512753" w:rsidRDefault="00512753" w:rsidP="00512753">
      <w:r>
        <w:rPr>
          <w:noProof/>
          <w:lang w:eastAsia="en-US"/>
        </w:rPr>
        <w:drawing>
          <wp:inline distT="0" distB="0" distL="0" distR="0" wp14:anchorId="41D1F740" wp14:editId="2F073A2D">
            <wp:extent cx="5921654" cy="3891687"/>
            <wp:effectExtent l="0" t="0" r="22225" b="0"/>
            <wp:docPr id="2" name="Diagram 2" descr="SWOT analysis SmartArt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233234" w:rsidRDefault="00512753">
      <w:pPr>
        <w:pStyle w:val="Heading2"/>
      </w:pPr>
      <w:r>
        <w:t>AIRLINE</w:t>
      </w:r>
    </w:p>
    <w:p w:rsidR="00512753" w:rsidRPr="00E54C44" w:rsidRDefault="00E54C44">
      <w:pPr>
        <w:rPr>
          <w:b/>
        </w:rPr>
      </w:pPr>
      <w:r w:rsidRPr="00E54C44">
        <w:rPr>
          <w:b/>
        </w:rPr>
        <w:t>{URL}: /airline</w:t>
      </w:r>
    </w:p>
    <w:tbl>
      <w:tblPr>
        <w:tblStyle w:val="GridTable1Light-Accent2"/>
        <w:tblW w:w="5000" w:type="pct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  <w:tblDescription w:val="Questionnaire table Yes/No"/>
      </w:tblPr>
      <w:tblGrid>
        <w:gridCol w:w="1075"/>
        <w:gridCol w:w="1440"/>
        <w:gridCol w:w="3420"/>
        <w:gridCol w:w="3415"/>
      </w:tblGrid>
      <w:tr w:rsidR="00636FBC" w:rsidTr="00E54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75" w:type="dxa"/>
            <w:vAlign w:val="bottom"/>
          </w:tcPr>
          <w:p w:rsidR="00636FBC" w:rsidRDefault="00636FBC" w:rsidP="00636FBC">
            <w:pPr>
              <w:pStyle w:val="Heading4"/>
              <w:outlineLvl w:val="3"/>
              <w:rPr>
                <w:b w:val="0"/>
              </w:rPr>
            </w:pPr>
            <w:r>
              <w:t>Methods</w:t>
            </w:r>
          </w:p>
        </w:tc>
        <w:tc>
          <w:tcPr>
            <w:tcW w:w="1440" w:type="dxa"/>
          </w:tcPr>
          <w:p w:rsidR="00636FBC" w:rsidRDefault="00636FBC" w:rsidP="009E6037">
            <w:pPr>
              <w:pStyle w:val="Heading4"/>
              <w:outlineLvl w:val="3"/>
            </w:pPr>
            <w:r>
              <w:t>URI</w:t>
            </w:r>
          </w:p>
        </w:tc>
        <w:tc>
          <w:tcPr>
            <w:tcW w:w="3420" w:type="dxa"/>
          </w:tcPr>
          <w:p w:rsidR="00636FBC" w:rsidRDefault="00636FBC" w:rsidP="009E6037">
            <w:pPr>
              <w:pStyle w:val="Heading4"/>
              <w:outlineLvl w:val="3"/>
            </w:pPr>
            <w:r>
              <w:t>Parameters</w:t>
            </w:r>
          </w:p>
        </w:tc>
        <w:tc>
          <w:tcPr>
            <w:tcW w:w="3415" w:type="dxa"/>
            <w:vAlign w:val="bottom"/>
          </w:tcPr>
          <w:p w:rsidR="00636FBC" w:rsidRDefault="00636FBC" w:rsidP="009E6037">
            <w:pPr>
              <w:pStyle w:val="Heading4"/>
              <w:outlineLvl w:val="3"/>
              <w:rPr>
                <w:b w:val="0"/>
              </w:rPr>
            </w:pPr>
            <w:r>
              <w:t>Response</w:t>
            </w:r>
          </w:p>
        </w:tc>
      </w:tr>
      <w:tr w:rsidR="00636FBC" w:rsidTr="00E54C44">
        <w:tc>
          <w:tcPr>
            <w:tcW w:w="1075" w:type="dxa"/>
          </w:tcPr>
          <w:p w:rsidR="00636FBC" w:rsidRPr="00E54C44" w:rsidRDefault="00636FBC" w:rsidP="001476E6">
            <w:pPr>
              <w:rPr>
                <w:b/>
              </w:rPr>
            </w:pPr>
            <w:r w:rsidRPr="00E54C44">
              <w:rPr>
                <w:b/>
              </w:rPr>
              <w:t>GET</w:t>
            </w:r>
          </w:p>
        </w:tc>
        <w:tc>
          <w:tcPr>
            <w:tcW w:w="1440" w:type="dxa"/>
          </w:tcPr>
          <w:p w:rsidR="00636FBC" w:rsidRPr="00636FBC" w:rsidRDefault="00636FBC" w:rsidP="00636FBC">
            <w:pPr>
              <w:rPr>
                <w:color w:val="D197D9"/>
              </w:rPr>
            </w:pPr>
            <w:r>
              <w:rPr>
                <w:color w:val="D197D9"/>
              </w:rPr>
              <w:t>/</w:t>
            </w:r>
          </w:p>
        </w:tc>
        <w:tc>
          <w:tcPr>
            <w:tcW w:w="3420" w:type="dxa"/>
          </w:tcPr>
          <w:p w:rsidR="00636FBC" w:rsidRPr="00636FBC" w:rsidRDefault="00636FBC" w:rsidP="00636FBC">
            <w:pPr>
              <w:rPr>
                <w:color w:val="D197D9"/>
              </w:rPr>
            </w:pPr>
          </w:p>
        </w:tc>
        <w:tc>
          <w:tcPr>
            <w:tcW w:w="3415" w:type="dxa"/>
            <w:vMerge w:val="restart"/>
          </w:tcPr>
          <w:p w:rsidR="00636FBC" w:rsidRDefault="00636FBC" w:rsidP="00636FBC">
            <w:pPr>
              <w:rPr>
                <w:color w:val="D8D8D8"/>
              </w:rPr>
            </w:pPr>
            <w:r w:rsidRPr="00636FBC">
              <w:rPr>
                <w:color w:val="D197D9"/>
              </w:rPr>
              <w:t>List</w:t>
            </w:r>
            <w:r w:rsidRPr="00636FBC">
              <w:rPr>
                <w:color w:val="D8D8D8"/>
              </w:rPr>
              <w:t>&lt;</w:t>
            </w:r>
            <w:r w:rsidRPr="00636FBC">
              <w:t>Airline</w:t>
            </w:r>
            <w:r w:rsidRPr="00636FBC">
              <w:rPr>
                <w:color w:val="D8D8D8"/>
              </w:rPr>
              <w:t>&gt;</w:t>
            </w:r>
          </w:p>
          <w:p w:rsidR="0037733E" w:rsidRDefault="0037733E" w:rsidP="0037733E">
            <w:pPr>
              <w:spacing w:before="0"/>
              <w:rPr>
                <w:sz w:val="20"/>
                <w:szCs w:val="20"/>
              </w:rPr>
            </w:pPr>
          </w:p>
          <w:p w:rsidR="0037733E" w:rsidRDefault="0037733E" w:rsidP="0037733E">
            <w:pPr>
              <w:spacing w:before="0"/>
            </w:pPr>
            <w:r w:rsidRPr="0037733E">
              <w:drawing>
                <wp:inline distT="0" distB="0" distL="0" distR="0" wp14:anchorId="070B641C" wp14:editId="1DC44372">
                  <wp:extent cx="1438476" cy="581106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476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6FBC" w:rsidRDefault="00636FBC" w:rsidP="00636FBC">
            <w:pPr>
              <w:spacing w:before="0"/>
            </w:pPr>
          </w:p>
        </w:tc>
      </w:tr>
      <w:tr w:rsidR="00636FBC" w:rsidTr="00E54C44">
        <w:tc>
          <w:tcPr>
            <w:tcW w:w="1075" w:type="dxa"/>
          </w:tcPr>
          <w:p w:rsidR="00636FBC" w:rsidRPr="00E54C44" w:rsidRDefault="00636FBC" w:rsidP="009E6037">
            <w:pPr>
              <w:rPr>
                <w:b/>
              </w:rPr>
            </w:pPr>
          </w:p>
        </w:tc>
        <w:tc>
          <w:tcPr>
            <w:tcW w:w="1440" w:type="dxa"/>
          </w:tcPr>
          <w:p w:rsidR="00636FBC" w:rsidRDefault="00636FBC" w:rsidP="009E6037">
            <w:r>
              <w:t>/type/value</w:t>
            </w:r>
          </w:p>
        </w:tc>
        <w:tc>
          <w:tcPr>
            <w:tcW w:w="3420" w:type="dxa"/>
          </w:tcPr>
          <w:p w:rsidR="00636FBC" w:rsidRDefault="00E54C44" w:rsidP="00E54C44">
            <w:r>
              <w:t>Type: String , Value String</w:t>
            </w:r>
          </w:p>
        </w:tc>
        <w:tc>
          <w:tcPr>
            <w:tcW w:w="3415" w:type="dxa"/>
            <w:vMerge/>
          </w:tcPr>
          <w:p w:rsidR="00636FBC" w:rsidRDefault="00636FBC" w:rsidP="009E6037"/>
        </w:tc>
      </w:tr>
      <w:tr w:rsidR="00E54C44" w:rsidTr="00E54C44">
        <w:tc>
          <w:tcPr>
            <w:tcW w:w="1075" w:type="dxa"/>
          </w:tcPr>
          <w:p w:rsidR="00E54C44" w:rsidRPr="00E54C44" w:rsidRDefault="00E54C44" w:rsidP="009E6037">
            <w:pPr>
              <w:rPr>
                <w:b/>
              </w:rPr>
            </w:pPr>
          </w:p>
        </w:tc>
        <w:tc>
          <w:tcPr>
            <w:tcW w:w="1440" w:type="dxa"/>
          </w:tcPr>
          <w:p w:rsidR="00E54C44" w:rsidRDefault="00E54C44" w:rsidP="009E6037"/>
        </w:tc>
        <w:tc>
          <w:tcPr>
            <w:tcW w:w="3420" w:type="dxa"/>
          </w:tcPr>
          <w:p w:rsidR="00E54C44" w:rsidRDefault="00E54C44" w:rsidP="00E54C44">
            <w:r>
              <w:t xml:space="preserve">Type: </w:t>
            </w:r>
            <w:r>
              <w:t>ID</w:t>
            </w:r>
            <w:r>
              <w:t xml:space="preserve"> - </w:t>
            </w:r>
            <w:r>
              <w:t xml:space="preserve"> Id of the airline</w:t>
            </w:r>
          </w:p>
        </w:tc>
        <w:tc>
          <w:tcPr>
            <w:tcW w:w="3415" w:type="dxa"/>
            <w:vMerge/>
          </w:tcPr>
          <w:p w:rsidR="00E54C44" w:rsidRDefault="00E54C44" w:rsidP="009E6037"/>
        </w:tc>
      </w:tr>
      <w:tr w:rsidR="00636FBC" w:rsidTr="00E54C44">
        <w:tc>
          <w:tcPr>
            <w:tcW w:w="1075" w:type="dxa"/>
          </w:tcPr>
          <w:p w:rsidR="00636FBC" w:rsidRPr="00E54C44" w:rsidRDefault="00636FBC" w:rsidP="009E6037">
            <w:pPr>
              <w:rPr>
                <w:b/>
              </w:rPr>
            </w:pPr>
          </w:p>
        </w:tc>
        <w:tc>
          <w:tcPr>
            <w:tcW w:w="1440" w:type="dxa"/>
          </w:tcPr>
          <w:p w:rsidR="00636FBC" w:rsidRDefault="00636FBC" w:rsidP="009E6037"/>
        </w:tc>
        <w:tc>
          <w:tcPr>
            <w:tcW w:w="3420" w:type="dxa"/>
          </w:tcPr>
          <w:p w:rsidR="00636FBC" w:rsidRDefault="00E54C44" w:rsidP="00E54C44">
            <w:r>
              <w:t xml:space="preserve">Type </w:t>
            </w:r>
            <w:r w:rsidR="00636FBC">
              <w:t>NAME</w:t>
            </w:r>
            <w:r>
              <w:t xml:space="preserve"> - </w:t>
            </w:r>
            <w:r w:rsidR="00636FBC">
              <w:t xml:space="preserve"> Name of the airline</w:t>
            </w:r>
          </w:p>
        </w:tc>
        <w:tc>
          <w:tcPr>
            <w:tcW w:w="3415" w:type="dxa"/>
            <w:vMerge/>
          </w:tcPr>
          <w:p w:rsidR="00636FBC" w:rsidRDefault="00636FBC" w:rsidP="009E6037"/>
        </w:tc>
      </w:tr>
      <w:tr w:rsidR="00636FBC" w:rsidTr="00E54C44">
        <w:tc>
          <w:tcPr>
            <w:tcW w:w="1075" w:type="dxa"/>
          </w:tcPr>
          <w:p w:rsidR="00636FBC" w:rsidRPr="00E54C44" w:rsidRDefault="00622B97" w:rsidP="009E6037">
            <w:pPr>
              <w:rPr>
                <w:b/>
              </w:rPr>
            </w:pPr>
            <w:r w:rsidRPr="00E54C44">
              <w:rPr>
                <w:b/>
              </w:rPr>
              <w:t>POST</w:t>
            </w:r>
          </w:p>
        </w:tc>
        <w:tc>
          <w:tcPr>
            <w:tcW w:w="1440" w:type="dxa"/>
          </w:tcPr>
          <w:p w:rsidR="00636FBC" w:rsidRDefault="00622B97" w:rsidP="009E6037">
            <w:r>
              <w:t>/</w:t>
            </w:r>
          </w:p>
        </w:tc>
        <w:tc>
          <w:tcPr>
            <w:tcW w:w="3420" w:type="dxa"/>
          </w:tcPr>
          <w:p w:rsidR="00636FBC" w:rsidRDefault="00622B97" w:rsidP="009E6037">
            <w:r w:rsidRPr="00636FBC">
              <w:t>Airline</w:t>
            </w:r>
          </w:p>
        </w:tc>
        <w:tc>
          <w:tcPr>
            <w:tcW w:w="3415" w:type="dxa"/>
          </w:tcPr>
          <w:p w:rsidR="00636FBC" w:rsidRDefault="00622B97" w:rsidP="00622B97">
            <w:r>
              <w:t>HTTP Status Code200</w:t>
            </w:r>
          </w:p>
        </w:tc>
      </w:tr>
      <w:tr w:rsidR="00636FBC" w:rsidTr="00E54C44">
        <w:tc>
          <w:tcPr>
            <w:tcW w:w="1075" w:type="dxa"/>
          </w:tcPr>
          <w:p w:rsidR="00636FBC" w:rsidRPr="00E54C44" w:rsidRDefault="00E54C44" w:rsidP="009E6037">
            <w:pPr>
              <w:rPr>
                <w:b/>
              </w:rPr>
            </w:pPr>
            <w:r w:rsidRPr="00E54C44">
              <w:rPr>
                <w:b/>
              </w:rPr>
              <w:t>PUT</w:t>
            </w:r>
          </w:p>
        </w:tc>
        <w:tc>
          <w:tcPr>
            <w:tcW w:w="1440" w:type="dxa"/>
          </w:tcPr>
          <w:p w:rsidR="00636FBC" w:rsidRDefault="00E54C44" w:rsidP="009E6037">
            <w:r>
              <w:t>/</w:t>
            </w:r>
          </w:p>
        </w:tc>
        <w:tc>
          <w:tcPr>
            <w:tcW w:w="3420" w:type="dxa"/>
          </w:tcPr>
          <w:p w:rsidR="00636FBC" w:rsidRDefault="00E54C44" w:rsidP="009E6037">
            <w:r w:rsidRPr="00636FBC">
              <w:t>Airline</w:t>
            </w:r>
          </w:p>
        </w:tc>
        <w:tc>
          <w:tcPr>
            <w:tcW w:w="3415" w:type="dxa"/>
          </w:tcPr>
          <w:p w:rsidR="00636FBC" w:rsidRDefault="00E54C44" w:rsidP="009E6037">
            <w:r>
              <w:t>HTTP Status Code200</w:t>
            </w:r>
          </w:p>
        </w:tc>
      </w:tr>
      <w:tr w:rsidR="00636FBC" w:rsidTr="00E54C44">
        <w:tc>
          <w:tcPr>
            <w:tcW w:w="1075" w:type="dxa"/>
          </w:tcPr>
          <w:p w:rsidR="00636FBC" w:rsidRPr="00E54C44" w:rsidRDefault="00E54C44" w:rsidP="009E6037">
            <w:pPr>
              <w:rPr>
                <w:b/>
              </w:rPr>
            </w:pPr>
            <w:r w:rsidRPr="00E54C44">
              <w:rPr>
                <w:b/>
              </w:rPr>
              <w:t>DELETE</w:t>
            </w:r>
          </w:p>
        </w:tc>
        <w:tc>
          <w:tcPr>
            <w:tcW w:w="1440" w:type="dxa"/>
          </w:tcPr>
          <w:p w:rsidR="00636FBC" w:rsidRDefault="00E54C44" w:rsidP="009E6037">
            <w:r>
              <w:t>/</w:t>
            </w:r>
          </w:p>
        </w:tc>
        <w:tc>
          <w:tcPr>
            <w:tcW w:w="3420" w:type="dxa"/>
          </w:tcPr>
          <w:p w:rsidR="00636FBC" w:rsidRDefault="00E54C44" w:rsidP="009E6037">
            <w:r>
              <w:t>Long id</w:t>
            </w:r>
          </w:p>
        </w:tc>
        <w:tc>
          <w:tcPr>
            <w:tcW w:w="3415" w:type="dxa"/>
          </w:tcPr>
          <w:p w:rsidR="00636FBC" w:rsidRDefault="00636FBC" w:rsidP="009E6037"/>
        </w:tc>
      </w:tr>
    </w:tbl>
    <w:p w:rsidR="00AC30DC" w:rsidRDefault="00AC30DC"/>
    <w:p w:rsidR="00AC30DC" w:rsidRDefault="00AC30DC">
      <w:pPr>
        <w:spacing w:before="0" w:after="240" w:line="252" w:lineRule="auto"/>
        <w:ind w:left="0" w:right="0"/>
      </w:pPr>
      <w:r>
        <w:br w:type="page"/>
      </w:r>
    </w:p>
    <w:p w:rsidR="00233234" w:rsidRDefault="00233234"/>
    <w:p w:rsidR="00233234" w:rsidRDefault="00512753">
      <w:pPr>
        <w:pStyle w:val="Heading2"/>
      </w:pPr>
      <w:r>
        <w:t>AIRPLANE</w:t>
      </w:r>
    </w:p>
    <w:p w:rsidR="00AC30DC" w:rsidRPr="00E54C44" w:rsidRDefault="00AC30DC" w:rsidP="00AC30DC">
      <w:pPr>
        <w:rPr>
          <w:b/>
        </w:rPr>
      </w:pPr>
      <w:r w:rsidRPr="00E54C44">
        <w:rPr>
          <w:b/>
        </w:rPr>
        <w:t>{URL}: /</w:t>
      </w:r>
      <w:r>
        <w:rPr>
          <w:b/>
        </w:rPr>
        <w:t>airplane</w:t>
      </w:r>
    </w:p>
    <w:tbl>
      <w:tblPr>
        <w:tblStyle w:val="GridTable1Light-Accent2"/>
        <w:tblW w:w="5000" w:type="pct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  <w:tblDescription w:val="Questionnaire table Yes/No"/>
      </w:tblPr>
      <w:tblGrid>
        <w:gridCol w:w="1075"/>
        <w:gridCol w:w="1440"/>
        <w:gridCol w:w="4140"/>
        <w:gridCol w:w="2695"/>
      </w:tblGrid>
      <w:tr w:rsidR="00AC30DC" w:rsidTr="003B57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75" w:type="dxa"/>
            <w:vAlign w:val="bottom"/>
          </w:tcPr>
          <w:p w:rsidR="00AC30DC" w:rsidRDefault="00AC30DC" w:rsidP="009E6037">
            <w:pPr>
              <w:pStyle w:val="Heading4"/>
              <w:outlineLvl w:val="3"/>
              <w:rPr>
                <w:b w:val="0"/>
              </w:rPr>
            </w:pPr>
            <w:r>
              <w:t>Methods</w:t>
            </w:r>
          </w:p>
        </w:tc>
        <w:tc>
          <w:tcPr>
            <w:tcW w:w="1440" w:type="dxa"/>
          </w:tcPr>
          <w:p w:rsidR="00AC30DC" w:rsidRDefault="00AC30DC" w:rsidP="009E6037">
            <w:pPr>
              <w:pStyle w:val="Heading4"/>
              <w:outlineLvl w:val="3"/>
            </w:pPr>
            <w:r>
              <w:t>URI</w:t>
            </w:r>
          </w:p>
        </w:tc>
        <w:tc>
          <w:tcPr>
            <w:tcW w:w="4140" w:type="dxa"/>
          </w:tcPr>
          <w:p w:rsidR="00AC30DC" w:rsidRDefault="00AC30DC" w:rsidP="009E6037">
            <w:pPr>
              <w:pStyle w:val="Heading4"/>
              <w:outlineLvl w:val="3"/>
            </w:pPr>
            <w:r>
              <w:t>Parameters</w:t>
            </w:r>
          </w:p>
        </w:tc>
        <w:tc>
          <w:tcPr>
            <w:tcW w:w="2695" w:type="dxa"/>
            <w:vAlign w:val="bottom"/>
          </w:tcPr>
          <w:p w:rsidR="00AC30DC" w:rsidRDefault="00AC30DC" w:rsidP="009E6037">
            <w:pPr>
              <w:pStyle w:val="Heading4"/>
              <w:outlineLvl w:val="3"/>
              <w:rPr>
                <w:b w:val="0"/>
              </w:rPr>
            </w:pPr>
            <w:r>
              <w:t>Response</w:t>
            </w:r>
          </w:p>
        </w:tc>
      </w:tr>
      <w:tr w:rsidR="00AC30DC" w:rsidTr="003B57BF">
        <w:tc>
          <w:tcPr>
            <w:tcW w:w="1075" w:type="dxa"/>
          </w:tcPr>
          <w:p w:rsidR="00AC30DC" w:rsidRPr="00E54C44" w:rsidRDefault="00AC30DC" w:rsidP="009E6037">
            <w:pPr>
              <w:rPr>
                <w:b/>
              </w:rPr>
            </w:pPr>
            <w:r w:rsidRPr="00E54C44">
              <w:rPr>
                <w:b/>
              </w:rPr>
              <w:t>GET</w:t>
            </w:r>
          </w:p>
        </w:tc>
        <w:tc>
          <w:tcPr>
            <w:tcW w:w="1440" w:type="dxa"/>
          </w:tcPr>
          <w:p w:rsidR="00AC30DC" w:rsidRPr="00636FBC" w:rsidRDefault="00AC30DC" w:rsidP="009E6037">
            <w:pPr>
              <w:rPr>
                <w:color w:val="D197D9"/>
              </w:rPr>
            </w:pPr>
            <w:r>
              <w:rPr>
                <w:color w:val="D197D9"/>
              </w:rPr>
              <w:t>/</w:t>
            </w:r>
          </w:p>
        </w:tc>
        <w:tc>
          <w:tcPr>
            <w:tcW w:w="4140" w:type="dxa"/>
          </w:tcPr>
          <w:p w:rsidR="00AC30DC" w:rsidRPr="00636FBC" w:rsidRDefault="00AC30DC" w:rsidP="009E6037">
            <w:pPr>
              <w:rPr>
                <w:color w:val="D197D9"/>
              </w:rPr>
            </w:pPr>
          </w:p>
        </w:tc>
        <w:tc>
          <w:tcPr>
            <w:tcW w:w="2695" w:type="dxa"/>
            <w:vMerge w:val="restart"/>
          </w:tcPr>
          <w:p w:rsidR="00AC30DC" w:rsidRDefault="00AC30DC" w:rsidP="009E6037">
            <w:pPr>
              <w:rPr>
                <w:color w:val="D8D8D8"/>
              </w:rPr>
            </w:pPr>
            <w:r w:rsidRPr="00636FBC">
              <w:rPr>
                <w:color w:val="D197D9"/>
              </w:rPr>
              <w:t>List</w:t>
            </w:r>
            <w:r w:rsidRPr="00636FBC">
              <w:rPr>
                <w:color w:val="D8D8D8"/>
              </w:rPr>
              <w:t>&lt;</w:t>
            </w:r>
            <w:proofErr w:type="spellStart"/>
            <w:r>
              <w:t>Airpline</w:t>
            </w:r>
            <w:proofErr w:type="spellEnd"/>
            <w:r w:rsidRPr="00636FBC">
              <w:rPr>
                <w:color w:val="D8D8D8"/>
              </w:rPr>
              <w:t>&gt;</w:t>
            </w:r>
          </w:p>
          <w:p w:rsidR="0037733E" w:rsidRDefault="00AC30DC" w:rsidP="0037733E">
            <w:pPr>
              <w:spacing w:before="0"/>
              <w:rPr>
                <w:sz w:val="20"/>
                <w:szCs w:val="20"/>
              </w:rPr>
            </w:pPr>
            <w:r w:rsidRPr="00AC30DC">
              <w:rPr>
                <w:sz w:val="20"/>
                <w:szCs w:val="20"/>
              </w:rPr>
              <w:t xml:space="preserve">  </w:t>
            </w:r>
          </w:p>
          <w:p w:rsidR="0037733E" w:rsidRDefault="0037733E" w:rsidP="0037733E">
            <w:pPr>
              <w:spacing w:before="0"/>
            </w:pPr>
            <w:r w:rsidRPr="0037733E">
              <w:drawing>
                <wp:inline distT="0" distB="0" distL="0" distR="0" wp14:anchorId="1F8FD06B" wp14:editId="1F6A3F5B">
                  <wp:extent cx="1476581" cy="866896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581" cy="86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C30DC" w:rsidRDefault="00AC30DC" w:rsidP="00AC30DC">
            <w:pPr>
              <w:spacing w:before="0"/>
            </w:pPr>
          </w:p>
        </w:tc>
      </w:tr>
      <w:tr w:rsidR="00AC30DC" w:rsidTr="003B57BF">
        <w:tc>
          <w:tcPr>
            <w:tcW w:w="1075" w:type="dxa"/>
          </w:tcPr>
          <w:p w:rsidR="00AC30DC" w:rsidRPr="00E54C44" w:rsidRDefault="00AC30DC" w:rsidP="009E6037">
            <w:pPr>
              <w:rPr>
                <w:b/>
              </w:rPr>
            </w:pPr>
          </w:p>
        </w:tc>
        <w:tc>
          <w:tcPr>
            <w:tcW w:w="1440" w:type="dxa"/>
          </w:tcPr>
          <w:p w:rsidR="00AC30DC" w:rsidRDefault="00AC30DC" w:rsidP="009E6037">
            <w:r>
              <w:t>/type/value</w:t>
            </w:r>
          </w:p>
        </w:tc>
        <w:tc>
          <w:tcPr>
            <w:tcW w:w="4140" w:type="dxa"/>
          </w:tcPr>
          <w:p w:rsidR="0028509E" w:rsidRDefault="00AC30DC" w:rsidP="0028509E">
            <w:r>
              <w:t xml:space="preserve">Type: String </w:t>
            </w:r>
          </w:p>
          <w:p w:rsidR="00AC30DC" w:rsidRDefault="00AC30DC" w:rsidP="0028509E">
            <w:r>
              <w:t>Value String</w:t>
            </w:r>
          </w:p>
          <w:p w:rsidR="0028509E" w:rsidRPr="0028509E" w:rsidRDefault="0028509E" w:rsidP="0028509E">
            <w:pPr>
              <w:rPr>
                <w:b/>
              </w:rPr>
            </w:pPr>
            <w:r w:rsidRPr="0028509E">
              <w:rPr>
                <w:b/>
              </w:rPr>
              <w:t>Types:</w:t>
            </w:r>
          </w:p>
        </w:tc>
        <w:tc>
          <w:tcPr>
            <w:tcW w:w="2695" w:type="dxa"/>
            <w:vMerge/>
          </w:tcPr>
          <w:p w:rsidR="00AC30DC" w:rsidRDefault="00AC30DC" w:rsidP="009E6037"/>
        </w:tc>
      </w:tr>
      <w:tr w:rsidR="00AC30DC" w:rsidTr="003B57BF">
        <w:tc>
          <w:tcPr>
            <w:tcW w:w="1075" w:type="dxa"/>
          </w:tcPr>
          <w:p w:rsidR="00AC30DC" w:rsidRPr="00E54C44" w:rsidRDefault="00AC30DC" w:rsidP="009E6037">
            <w:pPr>
              <w:rPr>
                <w:b/>
              </w:rPr>
            </w:pPr>
          </w:p>
        </w:tc>
        <w:tc>
          <w:tcPr>
            <w:tcW w:w="1440" w:type="dxa"/>
          </w:tcPr>
          <w:p w:rsidR="00AC30DC" w:rsidRDefault="00AC30DC" w:rsidP="009E6037"/>
        </w:tc>
        <w:tc>
          <w:tcPr>
            <w:tcW w:w="4140" w:type="dxa"/>
          </w:tcPr>
          <w:p w:rsidR="00AC30DC" w:rsidRDefault="00AC30DC" w:rsidP="0028509E">
            <w:pPr>
              <w:pStyle w:val="ListParagraph"/>
              <w:numPr>
                <w:ilvl w:val="0"/>
                <w:numId w:val="2"/>
              </w:numPr>
            </w:pPr>
            <w:r>
              <w:t>MODEL</w:t>
            </w:r>
            <w:r>
              <w:t xml:space="preserve"> -  </w:t>
            </w:r>
            <w:r w:rsidR="008C437C">
              <w:t xml:space="preserve">Model </w:t>
            </w:r>
            <w:r>
              <w:t xml:space="preserve">of the </w:t>
            </w:r>
            <w:r w:rsidR="008C437C">
              <w:t>airplane</w:t>
            </w:r>
          </w:p>
        </w:tc>
        <w:tc>
          <w:tcPr>
            <w:tcW w:w="2695" w:type="dxa"/>
            <w:vMerge/>
          </w:tcPr>
          <w:p w:rsidR="00AC30DC" w:rsidRDefault="00AC30DC" w:rsidP="009E6037"/>
        </w:tc>
      </w:tr>
      <w:tr w:rsidR="00AC30DC" w:rsidTr="003B57BF">
        <w:tc>
          <w:tcPr>
            <w:tcW w:w="1075" w:type="dxa"/>
          </w:tcPr>
          <w:p w:rsidR="00AC30DC" w:rsidRPr="00E54C44" w:rsidRDefault="00AC30DC" w:rsidP="009E6037">
            <w:pPr>
              <w:rPr>
                <w:b/>
              </w:rPr>
            </w:pPr>
          </w:p>
        </w:tc>
        <w:tc>
          <w:tcPr>
            <w:tcW w:w="1440" w:type="dxa"/>
          </w:tcPr>
          <w:p w:rsidR="00AC30DC" w:rsidRDefault="00AC30DC" w:rsidP="009E6037"/>
        </w:tc>
        <w:tc>
          <w:tcPr>
            <w:tcW w:w="4140" w:type="dxa"/>
          </w:tcPr>
          <w:p w:rsidR="00AC30DC" w:rsidRDefault="00AC30DC" w:rsidP="0028509E">
            <w:pPr>
              <w:pStyle w:val="ListParagraph"/>
              <w:numPr>
                <w:ilvl w:val="0"/>
                <w:numId w:val="2"/>
              </w:numPr>
            </w:pPr>
            <w:r>
              <w:t>SERIAL</w:t>
            </w:r>
            <w:r>
              <w:t xml:space="preserve"> -  Name of the </w:t>
            </w:r>
            <w:r w:rsidR="008C437C">
              <w:t>airplane</w:t>
            </w:r>
          </w:p>
        </w:tc>
        <w:tc>
          <w:tcPr>
            <w:tcW w:w="2695" w:type="dxa"/>
            <w:vMerge/>
          </w:tcPr>
          <w:p w:rsidR="00AC30DC" w:rsidRDefault="00AC30DC" w:rsidP="009E6037"/>
        </w:tc>
      </w:tr>
      <w:tr w:rsidR="00AC30DC" w:rsidTr="003B57BF">
        <w:tc>
          <w:tcPr>
            <w:tcW w:w="1075" w:type="dxa"/>
          </w:tcPr>
          <w:p w:rsidR="00AC30DC" w:rsidRPr="00E54C44" w:rsidRDefault="00AC30DC" w:rsidP="009E6037">
            <w:pPr>
              <w:rPr>
                <w:b/>
              </w:rPr>
            </w:pPr>
          </w:p>
        </w:tc>
        <w:tc>
          <w:tcPr>
            <w:tcW w:w="1440" w:type="dxa"/>
          </w:tcPr>
          <w:p w:rsidR="00AC30DC" w:rsidRDefault="00AC30DC" w:rsidP="009E6037"/>
        </w:tc>
        <w:tc>
          <w:tcPr>
            <w:tcW w:w="4140" w:type="dxa"/>
          </w:tcPr>
          <w:p w:rsidR="00AC30DC" w:rsidRDefault="00AC30DC" w:rsidP="0028509E">
            <w:pPr>
              <w:pStyle w:val="ListParagraph"/>
              <w:numPr>
                <w:ilvl w:val="0"/>
                <w:numId w:val="2"/>
              </w:numPr>
            </w:pPr>
            <w:r>
              <w:t xml:space="preserve">FLIGHT – Number of the </w:t>
            </w:r>
            <w:r w:rsidR="008C437C">
              <w:t>airplane</w:t>
            </w:r>
          </w:p>
        </w:tc>
        <w:tc>
          <w:tcPr>
            <w:tcW w:w="2695" w:type="dxa"/>
            <w:vMerge/>
          </w:tcPr>
          <w:p w:rsidR="00AC30DC" w:rsidRDefault="00AC30DC" w:rsidP="009E6037"/>
        </w:tc>
      </w:tr>
      <w:tr w:rsidR="00AC30DC" w:rsidTr="003B57BF">
        <w:tc>
          <w:tcPr>
            <w:tcW w:w="1075" w:type="dxa"/>
          </w:tcPr>
          <w:p w:rsidR="00AC30DC" w:rsidRPr="00E54C44" w:rsidRDefault="00AC30DC" w:rsidP="009E6037">
            <w:pPr>
              <w:rPr>
                <w:b/>
              </w:rPr>
            </w:pPr>
            <w:r w:rsidRPr="00E54C44">
              <w:rPr>
                <w:b/>
              </w:rPr>
              <w:t>POST</w:t>
            </w:r>
          </w:p>
        </w:tc>
        <w:tc>
          <w:tcPr>
            <w:tcW w:w="1440" w:type="dxa"/>
          </w:tcPr>
          <w:p w:rsidR="00AC30DC" w:rsidRDefault="00AC30DC" w:rsidP="009E6037">
            <w:r>
              <w:t>/</w:t>
            </w:r>
          </w:p>
        </w:tc>
        <w:tc>
          <w:tcPr>
            <w:tcW w:w="4140" w:type="dxa"/>
          </w:tcPr>
          <w:p w:rsidR="00AC30DC" w:rsidRDefault="008C437C" w:rsidP="009E6037">
            <w:r>
              <w:t>Airplane</w:t>
            </w:r>
          </w:p>
        </w:tc>
        <w:tc>
          <w:tcPr>
            <w:tcW w:w="2695" w:type="dxa"/>
          </w:tcPr>
          <w:p w:rsidR="00AC30DC" w:rsidRDefault="00AC30DC" w:rsidP="009E6037">
            <w:r>
              <w:t>HTTP Status Code200</w:t>
            </w:r>
          </w:p>
        </w:tc>
      </w:tr>
      <w:tr w:rsidR="00AC30DC" w:rsidTr="003B57BF">
        <w:tc>
          <w:tcPr>
            <w:tcW w:w="1075" w:type="dxa"/>
          </w:tcPr>
          <w:p w:rsidR="00AC30DC" w:rsidRPr="00E54C44" w:rsidRDefault="00AC30DC" w:rsidP="009E6037">
            <w:pPr>
              <w:rPr>
                <w:b/>
              </w:rPr>
            </w:pPr>
            <w:r w:rsidRPr="00E54C44">
              <w:rPr>
                <w:b/>
              </w:rPr>
              <w:t>PUT</w:t>
            </w:r>
          </w:p>
        </w:tc>
        <w:tc>
          <w:tcPr>
            <w:tcW w:w="1440" w:type="dxa"/>
          </w:tcPr>
          <w:p w:rsidR="00AC30DC" w:rsidRDefault="00AC30DC" w:rsidP="009E6037">
            <w:r>
              <w:t>/</w:t>
            </w:r>
          </w:p>
        </w:tc>
        <w:tc>
          <w:tcPr>
            <w:tcW w:w="4140" w:type="dxa"/>
          </w:tcPr>
          <w:p w:rsidR="00AC30DC" w:rsidRDefault="008C437C" w:rsidP="009E6037">
            <w:r>
              <w:t>Airplane</w:t>
            </w:r>
          </w:p>
        </w:tc>
        <w:tc>
          <w:tcPr>
            <w:tcW w:w="2695" w:type="dxa"/>
          </w:tcPr>
          <w:p w:rsidR="00AC30DC" w:rsidRDefault="00AC30DC" w:rsidP="009E6037">
            <w:r>
              <w:t>HTTP Status Code200</w:t>
            </w:r>
          </w:p>
        </w:tc>
      </w:tr>
      <w:tr w:rsidR="00AC30DC" w:rsidTr="003B57BF">
        <w:tc>
          <w:tcPr>
            <w:tcW w:w="1075" w:type="dxa"/>
          </w:tcPr>
          <w:p w:rsidR="00AC30DC" w:rsidRPr="00E54C44" w:rsidRDefault="00AC30DC" w:rsidP="009E6037">
            <w:pPr>
              <w:rPr>
                <w:b/>
              </w:rPr>
            </w:pPr>
            <w:r w:rsidRPr="00E54C44">
              <w:rPr>
                <w:b/>
              </w:rPr>
              <w:t>DELETE</w:t>
            </w:r>
          </w:p>
        </w:tc>
        <w:tc>
          <w:tcPr>
            <w:tcW w:w="1440" w:type="dxa"/>
          </w:tcPr>
          <w:p w:rsidR="00AC30DC" w:rsidRDefault="00AC30DC" w:rsidP="009E6037">
            <w:r>
              <w:t>/</w:t>
            </w:r>
          </w:p>
        </w:tc>
        <w:tc>
          <w:tcPr>
            <w:tcW w:w="4140" w:type="dxa"/>
          </w:tcPr>
          <w:p w:rsidR="00AC30DC" w:rsidRDefault="00AC30DC" w:rsidP="009E6037">
            <w:r>
              <w:t>Long id</w:t>
            </w:r>
          </w:p>
        </w:tc>
        <w:tc>
          <w:tcPr>
            <w:tcW w:w="2695" w:type="dxa"/>
          </w:tcPr>
          <w:p w:rsidR="00AC30DC" w:rsidRDefault="008C437C" w:rsidP="009E6037">
            <w:r>
              <w:t>HTTP Status Code200</w:t>
            </w:r>
          </w:p>
        </w:tc>
      </w:tr>
    </w:tbl>
    <w:p w:rsidR="00233234" w:rsidRDefault="00233234"/>
    <w:p w:rsidR="00233234" w:rsidRDefault="00512753">
      <w:pPr>
        <w:pStyle w:val="Heading2"/>
      </w:pPr>
      <w:r>
        <w:t>AIRPORT</w:t>
      </w:r>
    </w:p>
    <w:p w:rsidR="008C437C" w:rsidRDefault="008C437C"/>
    <w:tbl>
      <w:tblPr>
        <w:tblStyle w:val="GridTable1Light-Accent2"/>
        <w:tblW w:w="5000" w:type="pct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  <w:tblDescription w:val="Questionnaire table Yes/No"/>
      </w:tblPr>
      <w:tblGrid>
        <w:gridCol w:w="1075"/>
        <w:gridCol w:w="1440"/>
        <w:gridCol w:w="3960"/>
        <w:gridCol w:w="2875"/>
      </w:tblGrid>
      <w:tr w:rsidR="008C437C" w:rsidTr="003B57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75" w:type="dxa"/>
            <w:vAlign w:val="bottom"/>
          </w:tcPr>
          <w:p w:rsidR="008C437C" w:rsidRDefault="008C437C" w:rsidP="009E6037">
            <w:pPr>
              <w:pStyle w:val="Heading4"/>
              <w:outlineLvl w:val="3"/>
              <w:rPr>
                <w:b w:val="0"/>
              </w:rPr>
            </w:pPr>
            <w:r>
              <w:t>Methods</w:t>
            </w:r>
          </w:p>
        </w:tc>
        <w:tc>
          <w:tcPr>
            <w:tcW w:w="1440" w:type="dxa"/>
          </w:tcPr>
          <w:p w:rsidR="008C437C" w:rsidRDefault="008C437C" w:rsidP="009E6037">
            <w:pPr>
              <w:pStyle w:val="Heading4"/>
              <w:outlineLvl w:val="3"/>
            </w:pPr>
            <w:r>
              <w:t>URI</w:t>
            </w:r>
          </w:p>
        </w:tc>
        <w:tc>
          <w:tcPr>
            <w:tcW w:w="3960" w:type="dxa"/>
          </w:tcPr>
          <w:p w:rsidR="008C437C" w:rsidRDefault="008C437C" w:rsidP="009E6037">
            <w:pPr>
              <w:pStyle w:val="Heading4"/>
              <w:outlineLvl w:val="3"/>
            </w:pPr>
            <w:r>
              <w:t>Parameters</w:t>
            </w:r>
          </w:p>
        </w:tc>
        <w:tc>
          <w:tcPr>
            <w:tcW w:w="2875" w:type="dxa"/>
            <w:vAlign w:val="bottom"/>
          </w:tcPr>
          <w:p w:rsidR="008C437C" w:rsidRDefault="008C437C" w:rsidP="009E6037">
            <w:pPr>
              <w:pStyle w:val="Heading4"/>
              <w:outlineLvl w:val="3"/>
              <w:rPr>
                <w:b w:val="0"/>
              </w:rPr>
            </w:pPr>
            <w:r>
              <w:t>Response</w:t>
            </w:r>
          </w:p>
        </w:tc>
      </w:tr>
      <w:tr w:rsidR="003B57BF" w:rsidTr="003B57BF">
        <w:tc>
          <w:tcPr>
            <w:tcW w:w="1075" w:type="dxa"/>
          </w:tcPr>
          <w:p w:rsidR="003B57BF" w:rsidRPr="00E54C44" w:rsidRDefault="003B57BF" w:rsidP="009E6037">
            <w:pPr>
              <w:rPr>
                <w:b/>
              </w:rPr>
            </w:pPr>
            <w:r w:rsidRPr="00E54C44">
              <w:rPr>
                <w:b/>
              </w:rPr>
              <w:t>GET</w:t>
            </w:r>
          </w:p>
        </w:tc>
        <w:tc>
          <w:tcPr>
            <w:tcW w:w="1440" w:type="dxa"/>
          </w:tcPr>
          <w:p w:rsidR="003B57BF" w:rsidRPr="00636FBC" w:rsidRDefault="003B57BF" w:rsidP="009E6037">
            <w:pPr>
              <w:rPr>
                <w:color w:val="D197D9"/>
              </w:rPr>
            </w:pPr>
            <w:r>
              <w:rPr>
                <w:color w:val="D197D9"/>
              </w:rPr>
              <w:t>/</w:t>
            </w:r>
          </w:p>
        </w:tc>
        <w:tc>
          <w:tcPr>
            <w:tcW w:w="3960" w:type="dxa"/>
          </w:tcPr>
          <w:p w:rsidR="003B57BF" w:rsidRPr="00636FBC" w:rsidRDefault="003B57BF" w:rsidP="009E6037">
            <w:pPr>
              <w:rPr>
                <w:color w:val="D197D9"/>
              </w:rPr>
            </w:pPr>
          </w:p>
        </w:tc>
        <w:tc>
          <w:tcPr>
            <w:tcW w:w="2875" w:type="dxa"/>
            <w:vMerge w:val="restart"/>
          </w:tcPr>
          <w:p w:rsidR="003B57BF" w:rsidRDefault="003B57BF" w:rsidP="0028509E">
            <w:pPr>
              <w:ind w:left="0"/>
              <w:rPr>
                <w:color w:val="D8D8D8"/>
              </w:rPr>
            </w:pPr>
            <w:r w:rsidRPr="00636FBC">
              <w:rPr>
                <w:color w:val="D197D9"/>
              </w:rPr>
              <w:t>List</w:t>
            </w:r>
            <w:r w:rsidRPr="00636FBC">
              <w:rPr>
                <w:color w:val="D8D8D8"/>
              </w:rPr>
              <w:t>&lt;</w:t>
            </w:r>
            <w:r>
              <w:t>Airport</w:t>
            </w:r>
            <w:r w:rsidRPr="00636FBC">
              <w:rPr>
                <w:color w:val="D8D8D8"/>
              </w:rPr>
              <w:t>&gt;</w:t>
            </w:r>
          </w:p>
          <w:p w:rsidR="0037733E" w:rsidRDefault="0037733E" w:rsidP="009E6037">
            <w:pPr>
              <w:rPr>
                <w:color w:val="D8D8D8"/>
              </w:rPr>
            </w:pPr>
          </w:p>
          <w:p w:rsidR="0037733E" w:rsidRDefault="0037733E" w:rsidP="009E6037">
            <w:pPr>
              <w:rPr>
                <w:color w:val="D8D8D8"/>
              </w:rPr>
            </w:pPr>
          </w:p>
          <w:p w:rsidR="003B57BF" w:rsidRDefault="0037733E" w:rsidP="003B57BF">
            <w:pPr>
              <w:spacing w:before="0"/>
            </w:pPr>
            <w:r w:rsidRPr="0037733E">
              <w:drawing>
                <wp:inline distT="0" distB="0" distL="0" distR="0" wp14:anchorId="4FC25293" wp14:editId="66BD66A6">
                  <wp:extent cx="1819275" cy="848995"/>
                  <wp:effectExtent l="0" t="0" r="9525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848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57BF" w:rsidTr="003B57BF">
        <w:tc>
          <w:tcPr>
            <w:tcW w:w="1075" w:type="dxa"/>
          </w:tcPr>
          <w:p w:rsidR="003B57BF" w:rsidRPr="00E54C44" w:rsidRDefault="003B57BF" w:rsidP="009E6037">
            <w:pPr>
              <w:rPr>
                <w:b/>
              </w:rPr>
            </w:pPr>
          </w:p>
        </w:tc>
        <w:tc>
          <w:tcPr>
            <w:tcW w:w="1440" w:type="dxa"/>
          </w:tcPr>
          <w:p w:rsidR="003B57BF" w:rsidRDefault="003B57BF" w:rsidP="009E6037">
            <w:r>
              <w:t>/type/value</w:t>
            </w:r>
          </w:p>
        </w:tc>
        <w:tc>
          <w:tcPr>
            <w:tcW w:w="3960" w:type="dxa"/>
          </w:tcPr>
          <w:p w:rsidR="0028509E" w:rsidRDefault="003B57BF" w:rsidP="0028509E">
            <w:r>
              <w:t xml:space="preserve">Type: String </w:t>
            </w:r>
          </w:p>
          <w:p w:rsidR="003B57BF" w:rsidRDefault="003B57BF" w:rsidP="0028509E">
            <w:r>
              <w:t>Value String</w:t>
            </w:r>
          </w:p>
          <w:p w:rsidR="0028509E" w:rsidRDefault="0028509E" w:rsidP="0028509E">
            <w:r w:rsidRPr="0028509E">
              <w:rPr>
                <w:b/>
              </w:rPr>
              <w:t>Types:</w:t>
            </w:r>
          </w:p>
        </w:tc>
        <w:tc>
          <w:tcPr>
            <w:tcW w:w="2875" w:type="dxa"/>
            <w:vMerge/>
          </w:tcPr>
          <w:p w:rsidR="003B57BF" w:rsidRDefault="003B57BF" w:rsidP="009E6037"/>
        </w:tc>
      </w:tr>
      <w:tr w:rsidR="003B57BF" w:rsidTr="003B57BF">
        <w:tc>
          <w:tcPr>
            <w:tcW w:w="1075" w:type="dxa"/>
          </w:tcPr>
          <w:p w:rsidR="003B57BF" w:rsidRPr="00E54C44" w:rsidRDefault="003B57BF" w:rsidP="009E6037">
            <w:pPr>
              <w:rPr>
                <w:b/>
              </w:rPr>
            </w:pPr>
          </w:p>
        </w:tc>
        <w:tc>
          <w:tcPr>
            <w:tcW w:w="1440" w:type="dxa"/>
          </w:tcPr>
          <w:p w:rsidR="003B57BF" w:rsidRDefault="003B57BF" w:rsidP="009E6037"/>
        </w:tc>
        <w:tc>
          <w:tcPr>
            <w:tcW w:w="3960" w:type="dxa"/>
          </w:tcPr>
          <w:p w:rsidR="003B57BF" w:rsidRDefault="003B57BF" w:rsidP="0028509E">
            <w:pPr>
              <w:pStyle w:val="ListParagraph"/>
              <w:numPr>
                <w:ilvl w:val="0"/>
                <w:numId w:val="3"/>
              </w:numPr>
            </w:pPr>
            <w:r w:rsidRPr="003B57BF">
              <w:t>CITY</w:t>
            </w:r>
            <w:r>
              <w:t xml:space="preserve"> </w:t>
            </w:r>
            <w:r>
              <w:t xml:space="preserve">-  </w:t>
            </w:r>
            <w:r>
              <w:t>City of the airport</w:t>
            </w:r>
          </w:p>
        </w:tc>
        <w:tc>
          <w:tcPr>
            <w:tcW w:w="2875" w:type="dxa"/>
            <w:vMerge/>
          </w:tcPr>
          <w:p w:rsidR="003B57BF" w:rsidRDefault="003B57BF" w:rsidP="009E6037"/>
        </w:tc>
      </w:tr>
      <w:tr w:rsidR="003B57BF" w:rsidTr="003B57BF">
        <w:tc>
          <w:tcPr>
            <w:tcW w:w="1075" w:type="dxa"/>
          </w:tcPr>
          <w:p w:rsidR="003B57BF" w:rsidRPr="00E54C44" w:rsidRDefault="003B57BF" w:rsidP="009E6037">
            <w:pPr>
              <w:rPr>
                <w:b/>
              </w:rPr>
            </w:pPr>
          </w:p>
        </w:tc>
        <w:tc>
          <w:tcPr>
            <w:tcW w:w="1440" w:type="dxa"/>
          </w:tcPr>
          <w:p w:rsidR="003B57BF" w:rsidRDefault="003B57BF" w:rsidP="009E6037"/>
        </w:tc>
        <w:tc>
          <w:tcPr>
            <w:tcW w:w="3960" w:type="dxa"/>
          </w:tcPr>
          <w:p w:rsidR="003B57BF" w:rsidRDefault="003B57BF" w:rsidP="0028509E">
            <w:pPr>
              <w:pStyle w:val="ListParagraph"/>
              <w:numPr>
                <w:ilvl w:val="0"/>
                <w:numId w:val="3"/>
              </w:numPr>
            </w:pPr>
            <w:r w:rsidRPr="003B57BF">
              <w:t>COUNTRY</w:t>
            </w:r>
            <w:r>
              <w:t xml:space="preserve"> </w:t>
            </w:r>
            <w:r>
              <w:t xml:space="preserve">-  </w:t>
            </w:r>
            <w:r>
              <w:t xml:space="preserve">Country </w:t>
            </w:r>
            <w:r>
              <w:t>of the airport</w:t>
            </w:r>
          </w:p>
        </w:tc>
        <w:tc>
          <w:tcPr>
            <w:tcW w:w="2875" w:type="dxa"/>
            <w:vMerge/>
          </w:tcPr>
          <w:p w:rsidR="003B57BF" w:rsidRDefault="003B57BF" w:rsidP="009E6037"/>
        </w:tc>
      </w:tr>
      <w:tr w:rsidR="003B57BF" w:rsidTr="003B57BF">
        <w:tc>
          <w:tcPr>
            <w:tcW w:w="1075" w:type="dxa"/>
          </w:tcPr>
          <w:p w:rsidR="003B57BF" w:rsidRPr="00E54C44" w:rsidRDefault="003B57BF" w:rsidP="009E6037">
            <w:pPr>
              <w:rPr>
                <w:b/>
              </w:rPr>
            </w:pPr>
          </w:p>
        </w:tc>
        <w:tc>
          <w:tcPr>
            <w:tcW w:w="1440" w:type="dxa"/>
          </w:tcPr>
          <w:p w:rsidR="003B57BF" w:rsidRDefault="003B57BF" w:rsidP="009E6037"/>
        </w:tc>
        <w:tc>
          <w:tcPr>
            <w:tcW w:w="3960" w:type="dxa"/>
          </w:tcPr>
          <w:p w:rsidR="003B57BF" w:rsidRDefault="003B57BF" w:rsidP="0028509E">
            <w:pPr>
              <w:pStyle w:val="ListParagraph"/>
              <w:numPr>
                <w:ilvl w:val="0"/>
                <w:numId w:val="3"/>
              </w:numPr>
            </w:pPr>
            <w:r>
              <w:t>NAME</w:t>
            </w:r>
            <w:r>
              <w:t xml:space="preserve"> – </w:t>
            </w:r>
            <w:r>
              <w:t xml:space="preserve">Name </w:t>
            </w:r>
            <w:r>
              <w:t>of the airport</w:t>
            </w:r>
          </w:p>
        </w:tc>
        <w:tc>
          <w:tcPr>
            <w:tcW w:w="2875" w:type="dxa"/>
            <w:vMerge/>
          </w:tcPr>
          <w:p w:rsidR="003B57BF" w:rsidRDefault="003B57BF" w:rsidP="009E6037"/>
        </w:tc>
      </w:tr>
      <w:tr w:rsidR="003B57BF" w:rsidTr="003B57BF">
        <w:tc>
          <w:tcPr>
            <w:tcW w:w="1075" w:type="dxa"/>
          </w:tcPr>
          <w:p w:rsidR="003B57BF" w:rsidRPr="00E54C44" w:rsidRDefault="003B57BF" w:rsidP="009E6037">
            <w:pPr>
              <w:rPr>
                <w:b/>
              </w:rPr>
            </w:pPr>
          </w:p>
        </w:tc>
        <w:tc>
          <w:tcPr>
            <w:tcW w:w="1440" w:type="dxa"/>
          </w:tcPr>
          <w:p w:rsidR="003B57BF" w:rsidRDefault="003B57BF" w:rsidP="009E6037"/>
        </w:tc>
        <w:tc>
          <w:tcPr>
            <w:tcW w:w="3960" w:type="dxa"/>
          </w:tcPr>
          <w:p w:rsidR="003B57BF" w:rsidRDefault="003B57BF" w:rsidP="0028509E">
            <w:pPr>
              <w:pStyle w:val="ListParagraph"/>
              <w:numPr>
                <w:ilvl w:val="0"/>
                <w:numId w:val="3"/>
              </w:numPr>
            </w:pPr>
            <w:r>
              <w:t>CODE</w:t>
            </w:r>
            <w:r>
              <w:t xml:space="preserve"> – </w:t>
            </w:r>
            <w:r>
              <w:t xml:space="preserve">Code </w:t>
            </w:r>
            <w:r>
              <w:t>of the airport</w:t>
            </w:r>
          </w:p>
        </w:tc>
        <w:tc>
          <w:tcPr>
            <w:tcW w:w="2875" w:type="dxa"/>
            <w:vMerge/>
          </w:tcPr>
          <w:p w:rsidR="003B57BF" w:rsidRDefault="003B57BF" w:rsidP="009E6037"/>
        </w:tc>
      </w:tr>
      <w:tr w:rsidR="003B57BF" w:rsidTr="003B57BF">
        <w:tc>
          <w:tcPr>
            <w:tcW w:w="1075" w:type="dxa"/>
          </w:tcPr>
          <w:p w:rsidR="003B57BF" w:rsidRPr="00E54C44" w:rsidRDefault="003B57BF" w:rsidP="009E6037">
            <w:pPr>
              <w:rPr>
                <w:b/>
              </w:rPr>
            </w:pPr>
          </w:p>
        </w:tc>
        <w:tc>
          <w:tcPr>
            <w:tcW w:w="1440" w:type="dxa"/>
          </w:tcPr>
          <w:p w:rsidR="003B57BF" w:rsidRDefault="003B57BF" w:rsidP="009E6037"/>
        </w:tc>
        <w:tc>
          <w:tcPr>
            <w:tcW w:w="3960" w:type="dxa"/>
          </w:tcPr>
          <w:p w:rsidR="003B57BF" w:rsidRDefault="003B57BF" w:rsidP="0028509E">
            <w:pPr>
              <w:pStyle w:val="ListParagraph"/>
              <w:numPr>
                <w:ilvl w:val="0"/>
                <w:numId w:val="3"/>
              </w:numPr>
            </w:pPr>
            <w:r>
              <w:t>DEPARTURE</w:t>
            </w:r>
            <w:r>
              <w:t xml:space="preserve"> – </w:t>
            </w:r>
            <w:r>
              <w:t xml:space="preserve">Number of the flight departure </w:t>
            </w:r>
          </w:p>
        </w:tc>
        <w:tc>
          <w:tcPr>
            <w:tcW w:w="2875" w:type="dxa"/>
            <w:vMerge/>
          </w:tcPr>
          <w:p w:rsidR="003B57BF" w:rsidRDefault="003B57BF" w:rsidP="009E6037"/>
        </w:tc>
      </w:tr>
      <w:tr w:rsidR="003B57BF" w:rsidTr="003B57BF">
        <w:tc>
          <w:tcPr>
            <w:tcW w:w="1075" w:type="dxa"/>
          </w:tcPr>
          <w:p w:rsidR="003B57BF" w:rsidRPr="00E54C44" w:rsidRDefault="003B57BF" w:rsidP="009E6037">
            <w:pPr>
              <w:rPr>
                <w:b/>
              </w:rPr>
            </w:pPr>
          </w:p>
        </w:tc>
        <w:tc>
          <w:tcPr>
            <w:tcW w:w="1440" w:type="dxa"/>
          </w:tcPr>
          <w:p w:rsidR="003B57BF" w:rsidRDefault="003B57BF" w:rsidP="009E6037"/>
        </w:tc>
        <w:tc>
          <w:tcPr>
            <w:tcW w:w="3960" w:type="dxa"/>
          </w:tcPr>
          <w:p w:rsidR="003B57BF" w:rsidRDefault="003B57BF" w:rsidP="0028509E">
            <w:pPr>
              <w:pStyle w:val="ListParagraph"/>
              <w:numPr>
                <w:ilvl w:val="0"/>
                <w:numId w:val="3"/>
              </w:numPr>
            </w:pPr>
            <w:r>
              <w:t>ARRIVAL</w:t>
            </w:r>
            <w:r>
              <w:t xml:space="preserve"> – Number of the flight departure</w:t>
            </w:r>
          </w:p>
        </w:tc>
        <w:tc>
          <w:tcPr>
            <w:tcW w:w="2875" w:type="dxa"/>
            <w:vMerge/>
          </w:tcPr>
          <w:p w:rsidR="003B57BF" w:rsidRDefault="003B57BF" w:rsidP="009E6037"/>
        </w:tc>
      </w:tr>
      <w:tr w:rsidR="008C437C" w:rsidTr="003B57BF">
        <w:tc>
          <w:tcPr>
            <w:tcW w:w="1075" w:type="dxa"/>
          </w:tcPr>
          <w:p w:rsidR="008C437C" w:rsidRPr="00E54C44" w:rsidRDefault="008C437C" w:rsidP="009E6037">
            <w:pPr>
              <w:rPr>
                <w:b/>
              </w:rPr>
            </w:pPr>
            <w:r w:rsidRPr="00E54C44">
              <w:rPr>
                <w:b/>
              </w:rPr>
              <w:t>POST</w:t>
            </w:r>
          </w:p>
        </w:tc>
        <w:tc>
          <w:tcPr>
            <w:tcW w:w="1440" w:type="dxa"/>
          </w:tcPr>
          <w:p w:rsidR="008C437C" w:rsidRDefault="008C437C" w:rsidP="009E6037">
            <w:r>
              <w:t>/</w:t>
            </w:r>
          </w:p>
        </w:tc>
        <w:tc>
          <w:tcPr>
            <w:tcW w:w="3960" w:type="dxa"/>
          </w:tcPr>
          <w:p w:rsidR="008C437C" w:rsidRDefault="003B57BF" w:rsidP="009E6037">
            <w:r>
              <w:t>Airport</w:t>
            </w:r>
          </w:p>
        </w:tc>
        <w:tc>
          <w:tcPr>
            <w:tcW w:w="2875" w:type="dxa"/>
          </w:tcPr>
          <w:p w:rsidR="008C437C" w:rsidRDefault="008C437C" w:rsidP="009E6037">
            <w:r>
              <w:t>HTTP Status Code200</w:t>
            </w:r>
          </w:p>
        </w:tc>
      </w:tr>
      <w:tr w:rsidR="008C437C" w:rsidTr="003B57BF">
        <w:tc>
          <w:tcPr>
            <w:tcW w:w="1075" w:type="dxa"/>
          </w:tcPr>
          <w:p w:rsidR="008C437C" w:rsidRPr="00E54C44" w:rsidRDefault="008C437C" w:rsidP="009E6037">
            <w:pPr>
              <w:rPr>
                <w:b/>
              </w:rPr>
            </w:pPr>
            <w:r w:rsidRPr="00E54C44">
              <w:rPr>
                <w:b/>
              </w:rPr>
              <w:lastRenderedPageBreak/>
              <w:t>PUT</w:t>
            </w:r>
          </w:p>
        </w:tc>
        <w:tc>
          <w:tcPr>
            <w:tcW w:w="1440" w:type="dxa"/>
          </w:tcPr>
          <w:p w:rsidR="008C437C" w:rsidRDefault="008C437C" w:rsidP="009E6037">
            <w:r>
              <w:t>/</w:t>
            </w:r>
          </w:p>
        </w:tc>
        <w:tc>
          <w:tcPr>
            <w:tcW w:w="3960" w:type="dxa"/>
          </w:tcPr>
          <w:p w:rsidR="008C437C" w:rsidRDefault="003B57BF" w:rsidP="009E6037">
            <w:r>
              <w:t>Airport</w:t>
            </w:r>
          </w:p>
        </w:tc>
        <w:tc>
          <w:tcPr>
            <w:tcW w:w="2875" w:type="dxa"/>
          </w:tcPr>
          <w:p w:rsidR="008C437C" w:rsidRDefault="008C437C" w:rsidP="009E6037">
            <w:r>
              <w:t>HTTP Status Code200</w:t>
            </w:r>
          </w:p>
        </w:tc>
      </w:tr>
      <w:tr w:rsidR="008C437C" w:rsidTr="003B57BF">
        <w:tc>
          <w:tcPr>
            <w:tcW w:w="1075" w:type="dxa"/>
          </w:tcPr>
          <w:p w:rsidR="008C437C" w:rsidRPr="00E54C44" w:rsidRDefault="008C437C" w:rsidP="009E6037">
            <w:pPr>
              <w:rPr>
                <w:b/>
              </w:rPr>
            </w:pPr>
            <w:r w:rsidRPr="00E54C44">
              <w:rPr>
                <w:b/>
              </w:rPr>
              <w:t>DELETE</w:t>
            </w:r>
          </w:p>
        </w:tc>
        <w:tc>
          <w:tcPr>
            <w:tcW w:w="1440" w:type="dxa"/>
          </w:tcPr>
          <w:p w:rsidR="008C437C" w:rsidRDefault="008C437C" w:rsidP="009E6037">
            <w:r>
              <w:t>/</w:t>
            </w:r>
          </w:p>
        </w:tc>
        <w:tc>
          <w:tcPr>
            <w:tcW w:w="3960" w:type="dxa"/>
          </w:tcPr>
          <w:p w:rsidR="008C437C" w:rsidRDefault="008C437C" w:rsidP="009E6037">
            <w:r>
              <w:t>Long id</w:t>
            </w:r>
          </w:p>
        </w:tc>
        <w:tc>
          <w:tcPr>
            <w:tcW w:w="2875" w:type="dxa"/>
          </w:tcPr>
          <w:p w:rsidR="008C437C" w:rsidRDefault="008C437C" w:rsidP="009E6037">
            <w:r>
              <w:t>HTTP Status Code200</w:t>
            </w:r>
          </w:p>
        </w:tc>
      </w:tr>
    </w:tbl>
    <w:p w:rsidR="00233234" w:rsidRDefault="00233234"/>
    <w:p w:rsidR="00233234" w:rsidRDefault="00512753">
      <w:pPr>
        <w:pStyle w:val="Heading2"/>
      </w:pPr>
      <w:r>
        <w:t>FLIGHT</w:t>
      </w:r>
    </w:p>
    <w:p w:rsidR="004648E7" w:rsidRDefault="004648E7"/>
    <w:tbl>
      <w:tblPr>
        <w:tblStyle w:val="GridTable1Light-Accent2"/>
        <w:tblW w:w="5000" w:type="pct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  <w:tblDescription w:val="Questionnaire table Yes/No"/>
      </w:tblPr>
      <w:tblGrid>
        <w:gridCol w:w="1075"/>
        <w:gridCol w:w="1440"/>
        <w:gridCol w:w="3960"/>
        <w:gridCol w:w="2875"/>
      </w:tblGrid>
      <w:tr w:rsidR="004648E7" w:rsidTr="009E6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75" w:type="dxa"/>
            <w:vAlign w:val="bottom"/>
          </w:tcPr>
          <w:p w:rsidR="004648E7" w:rsidRDefault="004648E7" w:rsidP="009E6037">
            <w:pPr>
              <w:pStyle w:val="Heading4"/>
              <w:outlineLvl w:val="3"/>
              <w:rPr>
                <w:b w:val="0"/>
              </w:rPr>
            </w:pPr>
            <w:r>
              <w:t>Methods</w:t>
            </w:r>
          </w:p>
        </w:tc>
        <w:tc>
          <w:tcPr>
            <w:tcW w:w="1440" w:type="dxa"/>
          </w:tcPr>
          <w:p w:rsidR="004648E7" w:rsidRDefault="004648E7" w:rsidP="009E6037">
            <w:pPr>
              <w:pStyle w:val="Heading4"/>
              <w:outlineLvl w:val="3"/>
            </w:pPr>
            <w:r>
              <w:t>URI</w:t>
            </w:r>
          </w:p>
        </w:tc>
        <w:tc>
          <w:tcPr>
            <w:tcW w:w="3960" w:type="dxa"/>
          </w:tcPr>
          <w:p w:rsidR="004648E7" w:rsidRDefault="004648E7" w:rsidP="009E6037">
            <w:pPr>
              <w:pStyle w:val="Heading4"/>
              <w:outlineLvl w:val="3"/>
            </w:pPr>
            <w:r>
              <w:t>Parameters</w:t>
            </w:r>
          </w:p>
        </w:tc>
        <w:tc>
          <w:tcPr>
            <w:tcW w:w="2875" w:type="dxa"/>
            <w:vAlign w:val="bottom"/>
          </w:tcPr>
          <w:p w:rsidR="004648E7" w:rsidRDefault="004648E7" w:rsidP="009E6037">
            <w:pPr>
              <w:pStyle w:val="Heading4"/>
              <w:outlineLvl w:val="3"/>
              <w:rPr>
                <w:b w:val="0"/>
              </w:rPr>
            </w:pPr>
            <w:r>
              <w:t>Response</w:t>
            </w:r>
          </w:p>
        </w:tc>
      </w:tr>
      <w:tr w:rsidR="00F34A6C" w:rsidTr="009E6037">
        <w:tc>
          <w:tcPr>
            <w:tcW w:w="1075" w:type="dxa"/>
          </w:tcPr>
          <w:p w:rsidR="00F34A6C" w:rsidRPr="00E54C44" w:rsidRDefault="00F34A6C" w:rsidP="009E6037">
            <w:pPr>
              <w:rPr>
                <w:b/>
              </w:rPr>
            </w:pPr>
            <w:r w:rsidRPr="00E54C44">
              <w:rPr>
                <w:b/>
              </w:rPr>
              <w:t>GET</w:t>
            </w:r>
          </w:p>
        </w:tc>
        <w:tc>
          <w:tcPr>
            <w:tcW w:w="1440" w:type="dxa"/>
          </w:tcPr>
          <w:p w:rsidR="00F34A6C" w:rsidRPr="00636FBC" w:rsidRDefault="00F34A6C" w:rsidP="009E6037">
            <w:pPr>
              <w:rPr>
                <w:color w:val="D197D9"/>
              </w:rPr>
            </w:pPr>
            <w:r>
              <w:rPr>
                <w:color w:val="D197D9"/>
              </w:rPr>
              <w:t>/</w:t>
            </w:r>
          </w:p>
        </w:tc>
        <w:tc>
          <w:tcPr>
            <w:tcW w:w="3960" w:type="dxa"/>
          </w:tcPr>
          <w:p w:rsidR="00F34A6C" w:rsidRPr="00636FBC" w:rsidRDefault="00F34A6C" w:rsidP="009E6037">
            <w:pPr>
              <w:rPr>
                <w:color w:val="D197D9"/>
              </w:rPr>
            </w:pPr>
          </w:p>
        </w:tc>
        <w:tc>
          <w:tcPr>
            <w:tcW w:w="2875" w:type="dxa"/>
            <w:vMerge w:val="restart"/>
          </w:tcPr>
          <w:p w:rsidR="00F34A6C" w:rsidRDefault="00F34A6C" w:rsidP="009E6037">
            <w:pPr>
              <w:rPr>
                <w:color w:val="D8D8D8"/>
              </w:rPr>
            </w:pPr>
            <w:r w:rsidRPr="00636FBC">
              <w:rPr>
                <w:color w:val="D197D9"/>
              </w:rPr>
              <w:t>List</w:t>
            </w:r>
            <w:r w:rsidRPr="00636FBC">
              <w:rPr>
                <w:color w:val="D8D8D8"/>
              </w:rPr>
              <w:t>&lt;</w:t>
            </w:r>
            <w:r>
              <w:t>Flight</w:t>
            </w:r>
            <w:r w:rsidRPr="00636FBC">
              <w:rPr>
                <w:color w:val="D8D8D8"/>
              </w:rPr>
              <w:t>&gt;</w:t>
            </w:r>
          </w:p>
          <w:p w:rsidR="00F34A6C" w:rsidRDefault="00F34A6C" w:rsidP="00F34A6C">
            <w:pPr>
              <w:spacing w:before="0"/>
            </w:pPr>
            <w:r w:rsidRPr="00F34A6C">
              <w:drawing>
                <wp:inline distT="0" distB="0" distL="0" distR="0" wp14:anchorId="314F2C81" wp14:editId="785AA092">
                  <wp:extent cx="1819275" cy="3463925"/>
                  <wp:effectExtent l="0" t="0" r="9525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346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4A6C" w:rsidTr="009E6037">
        <w:tc>
          <w:tcPr>
            <w:tcW w:w="1075" w:type="dxa"/>
          </w:tcPr>
          <w:p w:rsidR="00F34A6C" w:rsidRPr="00E54C44" w:rsidRDefault="00F34A6C" w:rsidP="009E6037">
            <w:pPr>
              <w:rPr>
                <w:b/>
              </w:rPr>
            </w:pPr>
          </w:p>
        </w:tc>
        <w:tc>
          <w:tcPr>
            <w:tcW w:w="1440" w:type="dxa"/>
          </w:tcPr>
          <w:p w:rsidR="00F34A6C" w:rsidRDefault="00F34A6C" w:rsidP="009E6037">
            <w:r>
              <w:t>/type/value</w:t>
            </w:r>
          </w:p>
        </w:tc>
        <w:tc>
          <w:tcPr>
            <w:tcW w:w="3960" w:type="dxa"/>
          </w:tcPr>
          <w:p w:rsidR="00F34A6C" w:rsidRDefault="00F34A6C" w:rsidP="00F34A6C">
            <w:r>
              <w:t xml:space="preserve">Type: String </w:t>
            </w:r>
          </w:p>
          <w:p w:rsidR="00F34A6C" w:rsidRDefault="00F34A6C" w:rsidP="00F34A6C">
            <w:r>
              <w:t>Value String</w:t>
            </w:r>
          </w:p>
          <w:p w:rsidR="0028509E" w:rsidRDefault="0028509E" w:rsidP="00F34A6C">
            <w:r w:rsidRPr="0028509E">
              <w:rPr>
                <w:b/>
              </w:rPr>
              <w:t>Types:</w:t>
            </w:r>
          </w:p>
        </w:tc>
        <w:tc>
          <w:tcPr>
            <w:tcW w:w="2875" w:type="dxa"/>
            <w:vMerge/>
          </w:tcPr>
          <w:p w:rsidR="00F34A6C" w:rsidRDefault="00F34A6C" w:rsidP="009E6037"/>
        </w:tc>
      </w:tr>
      <w:tr w:rsidR="00F34A6C" w:rsidTr="009E6037">
        <w:tc>
          <w:tcPr>
            <w:tcW w:w="1075" w:type="dxa"/>
          </w:tcPr>
          <w:p w:rsidR="00F34A6C" w:rsidRPr="00E54C44" w:rsidRDefault="00F34A6C" w:rsidP="009E6037">
            <w:pPr>
              <w:rPr>
                <w:b/>
              </w:rPr>
            </w:pPr>
          </w:p>
        </w:tc>
        <w:tc>
          <w:tcPr>
            <w:tcW w:w="1440" w:type="dxa"/>
          </w:tcPr>
          <w:p w:rsidR="00F34A6C" w:rsidRDefault="00F34A6C" w:rsidP="009E6037"/>
        </w:tc>
        <w:tc>
          <w:tcPr>
            <w:tcW w:w="3960" w:type="dxa"/>
          </w:tcPr>
          <w:p w:rsidR="00F34A6C" w:rsidRDefault="00F34A6C" w:rsidP="0028509E">
            <w:pPr>
              <w:pStyle w:val="ListParagraph"/>
              <w:numPr>
                <w:ilvl w:val="0"/>
                <w:numId w:val="4"/>
              </w:numPr>
            </w:pPr>
            <w:r>
              <w:t>NUMBER</w:t>
            </w:r>
            <w:r>
              <w:t xml:space="preserve"> -  </w:t>
            </w:r>
            <w:r>
              <w:t>Number of the flight</w:t>
            </w:r>
          </w:p>
        </w:tc>
        <w:tc>
          <w:tcPr>
            <w:tcW w:w="2875" w:type="dxa"/>
            <w:vMerge/>
          </w:tcPr>
          <w:p w:rsidR="00F34A6C" w:rsidRDefault="00F34A6C" w:rsidP="009E6037"/>
        </w:tc>
      </w:tr>
      <w:tr w:rsidR="00F34A6C" w:rsidTr="009E6037">
        <w:tc>
          <w:tcPr>
            <w:tcW w:w="1075" w:type="dxa"/>
          </w:tcPr>
          <w:p w:rsidR="00F34A6C" w:rsidRPr="00E54C44" w:rsidRDefault="00F34A6C" w:rsidP="009E6037">
            <w:pPr>
              <w:rPr>
                <w:b/>
              </w:rPr>
            </w:pPr>
          </w:p>
        </w:tc>
        <w:tc>
          <w:tcPr>
            <w:tcW w:w="1440" w:type="dxa"/>
          </w:tcPr>
          <w:p w:rsidR="00F34A6C" w:rsidRDefault="00F34A6C" w:rsidP="009E6037"/>
        </w:tc>
        <w:tc>
          <w:tcPr>
            <w:tcW w:w="3960" w:type="dxa"/>
          </w:tcPr>
          <w:p w:rsidR="00F34A6C" w:rsidRDefault="00F34A6C" w:rsidP="0028509E">
            <w:pPr>
              <w:pStyle w:val="ListParagraph"/>
              <w:numPr>
                <w:ilvl w:val="0"/>
                <w:numId w:val="4"/>
              </w:numPr>
            </w:pPr>
            <w:r>
              <w:t>AIRLINE</w:t>
            </w:r>
            <w:r>
              <w:t xml:space="preserve"> -  </w:t>
            </w:r>
            <w:r>
              <w:t>Name of the airline</w:t>
            </w:r>
          </w:p>
        </w:tc>
        <w:tc>
          <w:tcPr>
            <w:tcW w:w="2875" w:type="dxa"/>
            <w:vMerge/>
          </w:tcPr>
          <w:p w:rsidR="00F34A6C" w:rsidRDefault="00F34A6C" w:rsidP="009E6037"/>
        </w:tc>
      </w:tr>
      <w:tr w:rsidR="00F34A6C" w:rsidTr="009E6037">
        <w:tc>
          <w:tcPr>
            <w:tcW w:w="1075" w:type="dxa"/>
          </w:tcPr>
          <w:p w:rsidR="00F34A6C" w:rsidRPr="00E54C44" w:rsidRDefault="00F34A6C" w:rsidP="009E6037">
            <w:pPr>
              <w:rPr>
                <w:b/>
              </w:rPr>
            </w:pPr>
          </w:p>
        </w:tc>
        <w:tc>
          <w:tcPr>
            <w:tcW w:w="1440" w:type="dxa"/>
          </w:tcPr>
          <w:p w:rsidR="00F34A6C" w:rsidRDefault="00F34A6C" w:rsidP="009E6037"/>
        </w:tc>
        <w:tc>
          <w:tcPr>
            <w:tcW w:w="3960" w:type="dxa"/>
          </w:tcPr>
          <w:p w:rsidR="00F34A6C" w:rsidRDefault="00F34A6C" w:rsidP="0028509E">
            <w:pPr>
              <w:pStyle w:val="ListParagraph"/>
              <w:numPr>
                <w:ilvl w:val="0"/>
                <w:numId w:val="4"/>
              </w:numPr>
            </w:pPr>
            <w:r>
              <w:t>ORIGIN</w:t>
            </w:r>
            <w:r>
              <w:t xml:space="preserve"> – </w:t>
            </w:r>
            <w:r>
              <w:t>Code</w:t>
            </w:r>
            <w:r>
              <w:t xml:space="preserve"> of the airport</w:t>
            </w:r>
          </w:p>
        </w:tc>
        <w:tc>
          <w:tcPr>
            <w:tcW w:w="2875" w:type="dxa"/>
            <w:vMerge/>
          </w:tcPr>
          <w:p w:rsidR="00F34A6C" w:rsidRDefault="00F34A6C" w:rsidP="009E6037"/>
        </w:tc>
      </w:tr>
      <w:tr w:rsidR="00F34A6C" w:rsidTr="009E6037">
        <w:tc>
          <w:tcPr>
            <w:tcW w:w="1075" w:type="dxa"/>
          </w:tcPr>
          <w:p w:rsidR="00F34A6C" w:rsidRPr="00E54C44" w:rsidRDefault="00F34A6C" w:rsidP="009E6037">
            <w:pPr>
              <w:rPr>
                <w:b/>
              </w:rPr>
            </w:pPr>
          </w:p>
        </w:tc>
        <w:tc>
          <w:tcPr>
            <w:tcW w:w="1440" w:type="dxa"/>
          </w:tcPr>
          <w:p w:rsidR="00F34A6C" w:rsidRDefault="00F34A6C" w:rsidP="009E6037"/>
        </w:tc>
        <w:tc>
          <w:tcPr>
            <w:tcW w:w="3960" w:type="dxa"/>
          </w:tcPr>
          <w:p w:rsidR="00F34A6C" w:rsidRDefault="00F34A6C" w:rsidP="0028509E">
            <w:pPr>
              <w:pStyle w:val="ListParagraph"/>
              <w:numPr>
                <w:ilvl w:val="0"/>
                <w:numId w:val="4"/>
              </w:numPr>
            </w:pPr>
            <w:r>
              <w:t>DESTINY</w:t>
            </w:r>
            <w:r>
              <w:t xml:space="preserve"> – Code of the airport</w:t>
            </w:r>
          </w:p>
        </w:tc>
        <w:tc>
          <w:tcPr>
            <w:tcW w:w="2875" w:type="dxa"/>
            <w:vMerge/>
          </w:tcPr>
          <w:p w:rsidR="00F34A6C" w:rsidRDefault="00F34A6C" w:rsidP="009E6037"/>
        </w:tc>
      </w:tr>
      <w:tr w:rsidR="00F34A6C" w:rsidTr="009E6037">
        <w:tc>
          <w:tcPr>
            <w:tcW w:w="1075" w:type="dxa"/>
          </w:tcPr>
          <w:p w:rsidR="00F34A6C" w:rsidRPr="00E54C44" w:rsidRDefault="00F34A6C" w:rsidP="009E6037">
            <w:pPr>
              <w:rPr>
                <w:b/>
              </w:rPr>
            </w:pPr>
          </w:p>
        </w:tc>
        <w:tc>
          <w:tcPr>
            <w:tcW w:w="1440" w:type="dxa"/>
          </w:tcPr>
          <w:p w:rsidR="00F34A6C" w:rsidRDefault="00F34A6C" w:rsidP="009E6037"/>
        </w:tc>
        <w:tc>
          <w:tcPr>
            <w:tcW w:w="3960" w:type="dxa"/>
          </w:tcPr>
          <w:p w:rsidR="00F34A6C" w:rsidRDefault="00F34A6C" w:rsidP="0028509E">
            <w:pPr>
              <w:pStyle w:val="ListParagraph"/>
              <w:numPr>
                <w:ilvl w:val="0"/>
                <w:numId w:val="4"/>
              </w:numPr>
            </w:pPr>
            <w:r>
              <w:t>AIRPLANE</w:t>
            </w:r>
            <w:r>
              <w:t xml:space="preserve"> – </w:t>
            </w:r>
            <w:r>
              <w:t>Model of airplane</w:t>
            </w:r>
          </w:p>
        </w:tc>
        <w:tc>
          <w:tcPr>
            <w:tcW w:w="2875" w:type="dxa"/>
            <w:vMerge/>
          </w:tcPr>
          <w:p w:rsidR="00F34A6C" w:rsidRDefault="00F34A6C" w:rsidP="009E6037"/>
        </w:tc>
      </w:tr>
      <w:tr w:rsidR="00F34A6C" w:rsidTr="009E6037">
        <w:tc>
          <w:tcPr>
            <w:tcW w:w="1075" w:type="dxa"/>
          </w:tcPr>
          <w:p w:rsidR="00F34A6C" w:rsidRPr="00E54C44" w:rsidRDefault="00F34A6C" w:rsidP="009E6037">
            <w:pPr>
              <w:rPr>
                <w:b/>
              </w:rPr>
            </w:pPr>
          </w:p>
        </w:tc>
        <w:tc>
          <w:tcPr>
            <w:tcW w:w="1440" w:type="dxa"/>
          </w:tcPr>
          <w:p w:rsidR="00F34A6C" w:rsidRDefault="00F34A6C" w:rsidP="009E6037"/>
        </w:tc>
        <w:tc>
          <w:tcPr>
            <w:tcW w:w="3960" w:type="dxa"/>
          </w:tcPr>
          <w:p w:rsidR="00F34A6C" w:rsidRDefault="00F34A6C" w:rsidP="0028509E">
            <w:pPr>
              <w:pStyle w:val="ListParagraph"/>
              <w:numPr>
                <w:ilvl w:val="0"/>
                <w:numId w:val="4"/>
              </w:numPr>
            </w:pPr>
            <w:r>
              <w:t>ARR_DATE</w:t>
            </w:r>
            <w:r>
              <w:t xml:space="preserve"> – </w:t>
            </w:r>
            <w:r>
              <w:t>Date of arrival</w:t>
            </w:r>
          </w:p>
        </w:tc>
        <w:tc>
          <w:tcPr>
            <w:tcW w:w="2875" w:type="dxa"/>
            <w:vMerge/>
          </w:tcPr>
          <w:p w:rsidR="00F34A6C" w:rsidRDefault="00F34A6C" w:rsidP="009E6037"/>
        </w:tc>
      </w:tr>
      <w:tr w:rsidR="00F34A6C" w:rsidTr="009E6037">
        <w:tc>
          <w:tcPr>
            <w:tcW w:w="1075" w:type="dxa"/>
          </w:tcPr>
          <w:p w:rsidR="00F34A6C" w:rsidRPr="00E54C44" w:rsidRDefault="00F34A6C" w:rsidP="009E6037">
            <w:pPr>
              <w:rPr>
                <w:b/>
              </w:rPr>
            </w:pPr>
          </w:p>
        </w:tc>
        <w:tc>
          <w:tcPr>
            <w:tcW w:w="1440" w:type="dxa"/>
          </w:tcPr>
          <w:p w:rsidR="00F34A6C" w:rsidRDefault="00F34A6C" w:rsidP="009E6037"/>
        </w:tc>
        <w:tc>
          <w:tcPr>
            <w:tcW w:w="3960" w:type="dxa"/>
          </w:tcPr>
          <w:p w:rsidR="00F34A6C" w:rsidRDefault="00F34A6C" w:rsidP="0028509E">
            <w:pPr>
              <w:pStyle w:val="ListParagraph"/>
              <w:numPr>
                <w:ilvl w:val="0"/>
                <w:numId w:val="4"/>
              </w:numPr>
            </w:pPr>
            <w:r>
              <w:t>DEP_DATE: Date of departure</w:t>
            </w:r>
          </w:p>
        </w:tc>
        <w:tc>
          <w:tcPr>
            <w:tcW w:w="2875" w:type="dxa"/>
            <w:vMerge/>
          </w:tcPr>
          <w:p w:rsidR="00F34A6C" w:rsidRDefault="00F34A6C" w:rsidP="009E6037"/>
        </w:tc>
      </w:tr>
      <w:tr w:rsidR="00F34A6C" w:rsidTr="009E6037">
        <w:tc>
          <w:tcPr>
            <w:tcW w:w="1075" w:type="dxa"/>
          </w:tcPr>
          <w:p w:rsidR="00F34A6C" w:rsidRPr="00E54C44" w:rsidRDefault="00F34A6C" w:rsidP="009E6037">
            <w:pPr>
              <w:rPr>
                <w:b/>
              </w:rPr>
            </w:pPr>
          </w:p>
        </w:tc>
        <w:tc>
          <w:tcPr>
            <w:tcW w:w="1440" w:type="dxa"/>
          </w:tcPr>
          <w:p w:rsidR="00F34A6C" w:rsidRDefault="00F34A6C" w:rsidP="00F34A6C">
            <w:r w:rsidRPr="00F34A6C">
              <w:t>/type/</w:t>
            </w:r>
            <w:proofErr w:type="spellStart"/>
            <w:r w:rsidRPr="00F34A6C">
              <w:t>datefrom</w:t>
            </w:r>
            <w:proofErr w:type="spellEnd"/>
            <w:r w:rsidRPr="00F34A6C">
              <w:t>/</w:t>
            </w:r>
            <w:proofErr w:type="spellStart"/>
            <w:r w:rsidRPr="00F34A6C">
              <w:t>dateto</w:t>
            </w:r>
            <w:proofErr w:type="spellEnd"/>
          </w:p>
        </w:tc>
        <w:tc>
          <w:tcPr>
            <w:tcW w:w="3960" w:type="dxa"/>
          </w:tcPr>
          <w:p w:rsidR="00F34A6C" w:rsidRDefault="00F34A6C" w:rsidP="009E6037">
            <w:r>
              <w:t>Type: String</w:t>
            </w:r>
          </w:p>
          <w:p w:rsidR="00F34A6C" w:rsidRPr="00F34A6C" w:rsidRDefault="00F34A6C" w:rsidP="009E6037">
            <w:proofErr w:type="spellStart"/>
            <w:r>
              <w:t>Datefrom</w:t>
            </w:r>
            <w:proofErr w:type="spellEnd"/>
            <w:r>
              <w:t xml:space="preserve">: </w:t>
            </w:r>
            <w:r w:rsidRPr="00F34A6C">
              <w:t>MM-</w:t>
            </w:r>
            <w:proofErr w:type="spellStart"/>
            <w:r w:rsidRPr="00F34A6C">
              <w:t>dd</w:t>
            </w:r>
            <w:proofErr w:type="spellEnd"/>
            <w:r w:rsidRPr="00F34A6C">
              <w:t>-</w:t>
            </w:r>
            <w:proofErr w:type="spellStart"/>
            <w:r w:rsidRPr="00F34A6C">
              <w:t>yyyy</w:t>
            </w:r>
            <w:proofErr w:type="spellEnd"/>
            <w:r w:rsidRPr="00F34A6C">
              <w:t xml:space="preserve"> </w:t>
            </w:r>
            <w:proofErr w:type="spellStart"/>
            <w:r w:rsidRPr="00F34A6C">
              <w:t>HH:mm:ss</w:t>
            </w:r>
            <w:proofErr w:type="spellEnd"/>
          </w:p>
          <w:p w:rsidR="00F34A6C" w:rsidRDefault="00F34A6C" w:rsidP="009E6037">
            <w:proofErr w:type="spellStart"/>
            <w:r w:rsidRPr="00F34A6C">
              <w:t>Dateto</w:t>
            </w:r>
            <w:proofErr w:type="spellEnd"/>
            <w:r w:rsidRPr="00F34A6C">
              <w:t xml:space="preserve">: </w:t>
            </w:r>
            <w:r w:rsidRPr="00F34A6C">
              <w:t>MM-</w:t>
            </w:r>
            <w:proofErr w:type="spellStart"/>
            <w:r w:rsidRPr="00F34A6C">
              <w:t>dd</w:t>
            </w:r>
            <w:proofErr w:type="spellEnd"/>
            <w:r w:rsidRPr="00F34A6C">
              <w:t>-</w:t>
            </w:r>
            <w:proofErr w:type="spellStart"/>
            <w:r w:rsidRPr="00F34A6C">
              <w:t>yyyy</w:t>
            </w:r>
            <w:proofErr w:type="spellEnd"/>
            <w:r w:rsidRPr="00F34A6C">
              <w:t xml:space="preserve"> </w:t>
            </w:r>
            <w:proofErr w:type="spellStart"/>
            <w:r w:rsidRPr="00F34A6C">
              <w:t>HH:mm:ss</w:t>
            </w:r>
            <w:proofErr w:type="spellEnd"/>
          </w:p>
          <w:p w:rsidR="0028509E" w:rsidRDefault="0028509E" w:rsidP="009E6037">
            <w:r w:rsidRPr="0028509E">
              <w:rPr>
                <w:b/>
              </w:rPr>
              <w:t>Types:</w:t>
            </w:r>
          </w:p>
        </w:tc>
        <w:tc>
          <w:tcPr>
            <w:tcW w:w="2875" w:type="dxa"/>
            <w:vMerge/>
          </w:tcPr>
          <w:p w:rsidR="00F34A6C" w:rsidRDefault="00F34A6C" w:rsidP="009E6037"/>
        </w:tc>
      </w:tr>
      <w:tr w:rsidR="00F34A6C" w:rsidTr="009E6037">
        <w:tc>
          <w:tcPr>
            <w:tcW w:w="1075" w:type="dxa"/>
          </w:tcPr>
          <w:p w:rsidR="00F34A6C" w:rsidRPr="00E54C44" w:rsidRDefault="00F34A6C" w:rsidP="009E6037">
            <w:pPr>
              <w:rPr>
                <w:b/>
              </w:rPr>
            </w:pPr>
          </w:p>
        </w:tc>
        <w:tc>
          <w:tcPr>
            <w:tcW w:w="1440" w:type="dxa"/>
          </w:tcPr>
          <w:p w:rsidR="00F34A6C" w:rsidRDefault="00F34A6C" w:rsidP="009E6037"/>
        </w:tc>
        <w:tc>
          <w:tcPr>
            <w:tcW w:w="3960" w:type="dxa"/>
          </w:tcPr>
          <w:p w:rsidR="00F34A6C" w:rsidRDefault="00F34A6C" w:rsidP="0028509E">
            <w:pPr>
              <w:pStyle w:val="ListParagraph"/>
              <w:numPr>
                <w:ilvl w:val="0"/>
                <w:numId w:val="5"/>
              </w:numPr>
            </w:pPr>
            <w:r>
              <w:t>ARR_DATES</w:t>
            </w:r>
            <w:r>
              <w:t>: Dates of arrival</w:t>
            </w:r>
          </w:p>
        </w:tc>
        <w:tc>
          <w:tcPr>
            <w:tcW w:w="2875" w:type="dxa"/>
            <w:vMerge/>
          </w:tcPr>
          <w:p w:rsidR="00F34A6C" w:rsidRDefault="00F34A6C" w:rsidP="009E6037"/>
        </w:tc>
      </w:tr>
      <w:tr w:rsidR="00F34A6C" w:rsidTr="009E6037">
        <w:tc>
          <w:tcPr>
            <w:tcW w:w="1075" w:type="dxa"/>
          </w:tcPr>
          <w:p w:rsidR="00F34A6C" w:rsidRPr="00E54C44" w:rsidRDefault="00F34A6C" w:rsidP="009E6037">
            <w:pPr>
              <w:rPr>
                <w:b/>
              </w:rPr>
            </w:pPr>
          </w:p>
        </w:tc>
        <w:tc>
          <w:tcPr>
            <w:tcW w:w="1440" w:type="dxa"/>
          </w:tcPr>
          <w:p w:rsidR="00F34A6C" w:rsidRDefault="00F34A6C" w:rsidP="009E6037"/>
        </w:tc>
        <w:tc>
          <w:tcPr>
            <w:tcW w:w="3960" w:type="dxa"/>
          </w:tcPr>
          <w:p w:rsidR="00F34A6C" w:rsidRDefault="00F34A6C" w:rsidP="0028509E">
            <w:pPr>
              <w:pStyle w:val="ListParagraph"/>
              <w:numPr>
                <w:ilvl w:val="0"/>
                <w:numId w:val="5"/>
              </w:numPr>
            </w:pPr>
            <w:r>
              <w:t>DEP_DATES</w:t>
            </w:r>
            <w:r>
              <w:t>: Dates of departure</w:t>
            </w:r>
          </w:p>
        </w:tc>
        <w:tc>
          <w:tcPr>
            <w:tcW w:w="2875" w:type="dxa"/>
          </w:tcPr>
          <w:p w:rsidR="00F34A6C" w:rsidRDefault="00F34A6C" w:rsidP="009E6037"/>
        </w:tc>
      </w:tr>
      <w:tr w:rsidR="004648E7" w:rsidTr="009E6037">
        <w:tc>
          <w:tcPr>
            <w:tcW w:w="1075" w:type="dxa"/>
          </w:tcPr>
          <w:p w:rsidR="004648E7" w:rsidRPr="00E54C44" w:rsidRDefault="004648E7" w:rsidP="009E6037">
            <w:pPr>
              <w:rPr>
                <w:b/>
              </w:rPr>
            </w:pPr>
            <w:r w:rsidRPr="00E54C44">
              <w:rPr>
                <w:b/>
              </w:rPr>
              <w:t>POST</w:t>
            </w:r>
          </w:p>
        </w:tc>
        <w:tc>
          <w:tcPr>
            <w:tcW w:w="1440" w:type="dxa"/>
          </w:tcPr>
          <w:p w:rsidR="004648E7" w:rsidRDefault="004648E7" w:rsidP="009E6037">
            <w:r>
              <w:t>/</w:t>
            </w:r>
          </w:p>
        </w:tc>
        <w:tc>
          <w:tcPr>
            <w:tcW w:w="3960" w:type="dxa"/>
          </w:tcPr>
          <w:p w:rsidR="004648E7" w:rsidRDefault="0037733E" w:rsidP="009E6037">
            <w:r>
              <w:t>Flight</w:t>
            </w:r>
          </w:p>
        </w:tc>
        <w:tc>
          <w:tcPr>
            <w:tcW w:w="2875" w:type="dxa"/>
          </w:tcPr>
          <w:p w:rsidR="004648E7" w:rsidRDefault="004648E7" w:rsidP="009E6037">
            <w:r>
              <w:t>HTTP Status Code200</w:t>
            </w:r>
          </w:p>
        </w:tc>
      </w:tr>
      <w:tr w:rsidR="004648E7" w:rsidTr="009E6037">
        <w:tc>
          <w:tcPr>
            <w:tcW w:w="1075" w:type="dxa"/>
          </w:tcPr>
          <w:p w:rsidR="004648E7" w:rsidRPr="00E54C44" w:rsidRDefault="004648E7" w:rsidP="009E6037">
            <w:pPr>
              <w:rPr>
                <w:b/>
              </w:rPr>
            </w:pPr>
            <w:r w:rsidRPr="00E54C44">
              <w:rPr>
                <w:b/>
              </w:rPr>
              <w:t>PUT</w:t>
            </w:r>
          </w:p>
        </w:tc>
        <w:tc>
          <w:tcPr>
            <w:tcW w:w="1440" w:type="dxa"/>
          </w:tcPr>
          <w:p w:rsidR="004648E7" w:rsidRDefault="004648E7" w:rsidP="009E6037">
            <w:r>
              <w:t>/</w:t>
            </w:r>
          </w:p>
        </w:tc>
        <w:tc>
          <w:tcPr>
            <w:tcW w:w="3960" w:type="dxa"/>
          </w:tcPr>
          <w:p w:rsidR="004648E7" w:rsidRDefault="0037733E" w:rsidP="009E6037">
            <w:r>
              <w:t>Flight</w:t>
            </w:r>
          </w:p>
        </w:tc>
        <w:tc>
          <w:tcPr>
            <w:tcW w:w="2875" w:type="dxa"/>
          </w:tcPr>
          <w:p w:rsidR="004648E7" w:rsidRDefault="004648E7" w:rsidP="009E6037">
            <w:r>
              <w:t>HTTP Status Code200</w:t>
            </w:r>
          </w:p>
        </w:tc>
      </w:tr>
      <w:tr w:rsidR="004648E7" w:rsidTr="009E6037">
        <w:tc>
          <w:tcPr>
            <w:tcW w:w="1075" w:type="dxa"/>
          </w:tcPr>
          <w:p w:rsidR="004648E7" w:rsidRPr="00E54C44" w:rsidRDefault="004648E7" w:rsidP="009E6037">
            <w:pPr>
              <w:rPr>
                <w:b/>
              </w:rPr>
            </w:pPr>
            <w:r w:rsidRPr="00E54C44">
              <w:rPr>
                <w:b/>
              </w:rPr>
              <w:t>DELETE</w:t>
            </w:r>
          </w:p>
        </w:tc>
        <w:tc>
          <w:tcPr>
            <w:tcW w:w="1440" w:type="dxa"/>
          </w:tcPr>
          <w:p w:rsidR="004648E7" w:rsidRDefault="004648E7" w:rsidP="009E6037">
            <w:r>
              <w:t>/</w:t>
            </w:r>
          </w:p>
        </w:tc>
        <w:tc>
          <w:tcPr>
            <w:tcW w:w="3960" w:type="dxa"/>
          </w:tcPr>
          <w:p w:rsidR="004648E7" w:rsidRDefault="004648E7" w:rsidP="009E6037">
            <w:r>
              <w:t>Long id</w:t>
            </w:r>
          </w:p>
        </w:tc>
        <w:tc>
          <w:tcPr>
            <w:tcW w:w="2875" w:type="dxa"/>
          </w:tcPr>
          <w:p w:rsidR="004648E7" w:rsidRDefault="004648E7" w:rsidP="009E6037">
            <w:r>
              <w:t>HTTP Status Code200</w:t>
            </w:r>
          </w:p>
        </w:tc>
      </w:tr>
    </w:tbl>
    <w:p w:rsidR="00CD3367" w:rsidRDefault="00CD3367"/>
    <w:p w:rsidR="00CD3367" w:rsidRDefault="00CD3367">
      <w:pPr>
        <w:spacing w:before="0" w:after="240" w:line="252" w:lineRule="auto"/>
        <w:ind w:left="0" w:right="0"/>
      </w:pPr>
      <w:r>
        <w:br w:type="page"/>
      </w:r>
    </w:p>
    <w:p w:rsidR="00CD3367" w:rsidRDefault="00CD3367" w:rsidP="00CD3367">
      <w:pPr>
        <w:pStyle w:val="Heading2"/>
      </w:pPr>
      <w:r>
        <w:lastRenderedPageBreak/>
        <w:t>EXAMPLES OF CONSUMING SERVICES</w:t>
      </w:r>
    </w:p>
    <w:p w:rsidR="00CD3367" w:rsidRDefault="00CD3367"/>
    <w:p w:rsidR="00233234" w:rsidRDefault="00CD3367">
      <w:r w:rsidRPr="00CD3367">
        <w:drawing>
          <wp:inline distT="0" distB="0" distL="0" distR="0" wp14:anchorId="5F226D20" wp14:editId="48D23DB9">
            <wp:extent cx="3505689" cy="79068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367" w:rsidRDefault="00CD3367">
      <w:r w:rsidRPr="00CD3367">
        <w:drawing>
          <wp:inline distT="0" distB="0" distL="0" distR="0" wp14:anchorId="4852BF48" wp14:editId="55B13969">
            <wp:extent cx="3391373" cy="129558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367" w:rsidRDefault="00CD3367"/>
    <w:p w:rsidR="00CD3367" w:rsidRDefault="00CD3367">
      <w:r w:rsidRPr="00CD3367">
        <w:drawing>
          <wp:inline distT="0" distB="0" distL="0" distR="0" wp14:anchorId="41AE6D53" wp14:editId="5FB63B2B">
            <wp:extent cx="3334215" cy="139084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367" w:rsidRDefault="00CD3367"/>
    <w:p w:rsidR="00CD3367" w:rsidRDefault="00CD3367">
      <w:r w:rsidRPr="00CD3367">
        <w:drawing>
          <wp:inline distT="0" distB="0" distL="0" distR="0" wp14:anchorId="44C3F355" wp14:editId="7C00E7B0">
            <wp:extent cx="5458587" cy="847843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839" w:rsidRDefault="002C6839" w:rsidP="002C6839">
      <w:pPr>
        <w:pStyle w:val="Heading2"/>
      </w:pPr>
      <w:r>
        <w:t>postman link</w:t>
      </w:r>
    </w:p>
    <w:p w:rsidR="00CD3367" w:rsidRDefault="00CD3367"/>
    <w:p w:rsidR="00CD3367" w:rsidRDefault="002C6839">
      <w:hyperlink r:id="rId23" w:tgtFrame="_blank" w:history="1">
        <w:r>
          <w:rPr>
            <w:rStyle w:val="Hyperlink"/>
            <w:rFonts w:ascii="Arial" w:hAnsi="Arial" w:cs="Arial"/>
            <w:b/>
            <w:bCs/>
            <w:color w:val="3C3C3C"/>
            <w:shd w:val="clear" w:color="auto" w:fill="FFFFFF"/>
          </w:rPr>
          <w:t>https://documenter.getpostman.com/view/2049058/collection/6Z3uXeY</w:t>
        </w:r>
      </w:hyperlink>
    </w:p>
    <w:p w:rsidR="002C6839" w:rsidRDefault="002C6839"/>
    <w:p w:rsidR="002C6839" w:rsidRDefault="002C6839">
      <w:r w:rsidRPr="002C6839">
        <w:lastRenderedPageBreak/>
        <w:drawing>
          <wp:inline distT="0" distB="0" distL="0" distR="0" wp14:anchorId="1D28D624" wp14:editId="21504F79">
            <wp:extent cx="5943600" cy="28905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839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6F2E" w:rsidRDefault="00056F2E">
      <w:r>
        <w:separator/>
      </w:r>
    </w:p>
  </w:endnote>
  <w:endnote w:type="continuationSeparator" w:id="0">
    <w:p w:rsidR="00056F2E" w:rsidRDefault="00056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04"/>
      <w:gridCol w:w="6552"/>
      <w:gridCol w:w="1404"/>
    </w:tblGrid>
    <w:tr w:rsidR="00233234">
      <w:sdt>
        <w:sdtPr>
          <w:alias w:val="Date"/>
          <w:tag w:val=""/>
          <w:id w:val="-1029800186"/>
          <w:placeholder>
            <w:docPart w:val="69B0787AF862412CABB8E2CB79DC35B3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7-06-10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750" w:type="pct"/>
            </w:tcPr>
            <w:p w:rsidR="00233234" w:rsidRDefault="00CD3367">
              <w:pPr>
                <w:pStyle w:val="Footer"/>
              </w:pPr>
              <w:r>
                <w:t>6/10/2017</w:t>
              </w:r>
            </w:p>
          </w:tc>
        </w:sdtContent>
      </w:sdt>
      <w:sdt>
        <w:sdtPr>
          <w:alias w:val="Title"/>
          <w:tag w:val=""/>
          <w:id w:val="1613088794"/>
          <w:placeholder>
            <w:docPart w:val="E3168B31FF924ADDBF01F86D0653A24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500" w:type="pct"/>
            </w:tcPr>
            <w:p w:rsidR="00233234" w:rsidRDefault="00512753">
              <w:pPr>
                <w:pStyle w:val="Footer"/>
                <w:jc w:val="center"/>
              </w:pPr>
              <w:r>
                <w:t xml:space="preserve">AIRLINE SERVICES API DESCRIPTION </w:t>
              </w:r>
            </w:p>
          </w:tc>
        </w:sdtContent>
      </w:sdt>
      <w:tc>
        <w:tcPr>
          <w:tcW w:w="750" w:type="pct"/>
        </w:tcPr>
        <w:p w:rsidR="00233234" w:rsidRDefault="00056F2E">
          <w:pPr>
            <w:pStyle w:val="Footer"/>
            <w:jc w:val="right"/>
          </w:pP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2C6839">
            <w:rPr>
              <w:noProof/>
            </w:rPr>
            <w:t>2</w:t>
          </w:r>
          <w:r>
            <w:fldChar w:fldCharType="end"/>
          </w:r>
        </w:p>
      </w:tc>
    </w:tr>
  </w:tbl>
  <w:p w:rsidR="00233234" w:rsidRDefault="002332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6F2E" w:rsidRDefault="00056F2E">
      <w:r>
        <w:separator/>
      </w:r>
    </w:p>
  </w:footnote>
  <w:footnote w:type="continuationSeparator" w:id="0">
    <w:p w:rsidR="00056F2E" w:rsidRDefault="00056F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3234" w:rsidRDefault="00512753" w:rsidP="00512753">
    <w:pPr>
      <w:pStyle w:val="Header"/>
      <w:jc w:val="center"/>
    </w:pPr>
    <w:r w:rsidRPr="00512753">
      <w:drawing>
        <wp:inline distT="0" distB="0" distL="0" distR="0" wp14:anchorId="4DE42BA6" wp14:editId="422253CB">
          <wp:extent cx="1514247" cy="44140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6546" cy="4449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</w:t>
    </w:r>
    <w:r w:rsidR="00056F2E">
      <w:t>Confidential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7A3516"/>
    <w:multiLevelType w:val="hybridMultilevel"/>
    <w:tmpl w:val="B3E62B0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29820D4E"/>
    <w:multiLevelType w:val="hybridMultilevel"/>
    <w:tmpl w:val="37AE8E4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56CA4628"/>
    <w:multiLevelType w:val="hybridMultilevel"/>
    <w:tmpl w:val="6FCEB7E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76F57820"/>
    <w:multiLevelType w:val="hybridMultilevel"/>
    <w:tmpl w:val="4CB298D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77984654"/>
    <w:multiLevelType w:val="hybridMultilevel"/>
    <w:tmpl w:val="ADCE229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753"/>
    <w:rsid w:val="00056F2E"/>
    <w:rsid w:val="001476E6"/>
    <w:rsid w:val="00233234"/>
    <w:rsid w:val="00274EBC"/>
    <w:rsid w:val="0028509E"/>
    <w:rsid w:val="002C6839"/>
    <w:rsid w:val="0037733E"/>
    <w:rsid w:val="003B57BF"/>
    <w:rsid w:val="004648E7"/>
    <w:rsid w:val="00512753"/>
    <w:rsid w:val="00622B97"/>
    <w:rsid w:val="00636FBC"/>
    <w:rsid w:val="008C437C"/>
    <w:rsid w:val="00AC30DC"/>
    <w:rsid w:val="00CD3367"/>
    <w:rsid w:val="00E54C44"/>
    <w:rsid w:val="00F3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B0BF74-E6F7-4344-BF6E-968EBD919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pBdr>
        <w:top w:val="single" w:sz="4" w:space="1" w:color="DD8047" w:themeColor="accent2"/>
      </w:pBdr>
      <w:spacing w:before="360" w:after="120"/>
      <w:outlineLvl w:val="1"/>
    </w:pPr>
    <w:rPr>
      <w:rFonts w:asciiTheme="majorHAnsi" w:eastAsiaTheme="majorEastAsia" w:hAnsiTheme="majorHAnsi" w:cstheme="majorBidi"/>
      <w:b/>
      <w:bCs/>
      <w:caps/>
      <w:color w:val="DD8047" w:themeColor="accent2"/>
      <w:spacing w:val="2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80865A" w:themeColor="accent3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qFormat/>
    <w:pPr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DD8047" w:themeColor="accent2"/>
      <w:spacing w:val="2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aps/>
      <w:color w:val="80865A" w:themeColor="accent3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pPr>
      <w:jc w:val="right"/>
    </w:pPr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pPr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2"/>
    <w:pPr>
      <w:spacing w:before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pPr>
      <w:spacing w:after="1440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next w:val="Normal"/>
    <w:uiPriority w:val="1"/>
    <w:qFormat/>
    <w:pPr>
      <w:jc w:val="right"/>
    </w:pPr>
    <w:rPr>
      <w:caps/>
    </w:rPr>
  </w:style>
  <w:style w:type="table" w:styleId="GridTable1Light-Accent5">
    <w:name w:val="Grid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unhideWhenUsed/>
    <w:rsid w:val="0051275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C68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image" Target="media/image5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4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hyperlink" Target="https://documenter.getpostman.com/view/2049058/collection/6Z3uXeY" TargetMode="External"/><Relationship Id="rId28" Type="http://schemas.openxmlformats.org/officeDocument/2006/relationships/glossaryDocument" Target="glossary/document.xml"/><Relationship Id="rId10" Type="http://schemas.openxmlformats.org/officeDocument/2006/relationships/diagramData" Target="diagrams/data1.xm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07/relationships/diagramDrawing" Target="diagrams/drawing1.xml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rman\AppData\Roaming\Microsoft\Templates\Marketing%20message%20analysis%20questionnair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35C231F-3432-47B1-97F4-FAD5A6601744}" type="doc">
      <dgm:prSet loTypeId="urn:microsoft.com/office/officeart/2005/8/layout/list1" loCatId="list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683B69D7-33D3-43AB-B3E9-4F5B183BD77B}">
      <dgm:prSet phldrT="[Text]"/>
      <dgm:spPr/>
      <dgm:t>
        <a:bodyPr/>
        <a:lstStyle/>
        <a:p>
          <a:pPr marL="0" algn="l"/>
          <a:r>
            <a:rPr lang="en-US"/>
            <a:t>AIRLINE</a:t>
          </a:r>
        </a:p>
      </dgm:t>
    </dgm:pt>
    <dgm:pt modelId="{AFD02B73-A583-4E27-9420-5DAA422E0CD8}" type="parTrans" cxnId="{4AAAE8E9-29B6-40C6-9196-1263420C8650}">
      <dgm:prSet/>
      <dgm:spPr/>
      <dgm:t>
        <a:bodyPr/>
        <a:lstStyle/>
        <a:p>
          <a:pPr marL="0" algn="l"/>
          <a:endParaRPr lang="en-US"/>
        </a:p>
      </dgm:t>
    </dgm:pt>
    <dgm:pt modelId="{C4F4FFF1-BD99-4110-A0F9-88A752858214}" type="sibTrans" cxnId="{4AAAE8E9-29B6-40C6-9196-1263420C8650}">
      <dgm:prSet/>
      <dgm:spPr/>
      <dgm:t>
        <a:bodyPr/>
        <a:lstStyle/>
        <a:p>
          <a:pPr marL="0" algn="l"/>
          <a:endParaRPr lang="en-US"/>
        </a:p>
      </dgm:t>
    </dgm:pt>
    <dgm:pt modelId="{FE3EBEEB-FF51-4C4E-BF9F-4717CBE9F417}">
      <dgm:prSet phldrT="[Text]"/>
      <dgm:spPr/>
      <dgm:t>
        <a:bodyPr/>
        <a:lstStyle/>
        <a:p>
          <a:pPr marL="0" algn="l"/>
          <a:r>
            <a:rPr lang="en-US"/>
            <a:t>List of airlines</a:t>
          </a:r>
        </a:p>
      </dgm:t>
      <dgm:extLst>
        <a:ext uri="{E40237B7-FDA0-4F09-8148-C483321AD2D9}">
          <dgm14:cNvPr xmlns:dgm14="http://schemas.microsoft.com/office/drawing/2010/diagram" id="0" name="" descr="SWOT analysis SmartArt"/>
        </a:ext>
      </dgm:extLst>
    </dgm:pt>
    <dgm:pt modelId="{30CACD9F-F5EB-4A83-B95A-DD3E096473A0}" type="parTrans" cxnId="{8B64CC84-7FF2-47FC-A06E-BF5F6170F0E0}">
      <dgm:prSet/>
      <dgm:spPr/>
      <dgm:t>
        <a:bodyPr/>
        <a:lstStyle/>
        <a:p>
          <a:pPr marL="0" algn="l"/>
          <a:endParaRPr lang="en-US"/>
        </a:p>
      </dgm:t>
    </dgm:pt>
    <dgm:pt modelId="{9319F845-625F-4C3B-A79C-DEB0979CDACE}" type="sibTrans" cxnId="{8B64CC84-7FF2-47FC-A06E-BF5F6170F0E0}">
      <dgm:prSet/>
      <dgm:spPr/>
      <dgm:t>
        <a:bodyPr/>
        <a:lstStyle/>
        <a:p>
          <a:pPr marL="0" algn="l"/>
          <a:endParaRPr lang="en-US"/>
        </a:p>
      </dgm:t>
    </dgm:pt>
    <dgm:pt modelId="{00711ECE-B285-46B8-BC9B-06531817D85E}">
      <dgm:prSet phldrT="[Text]"/>
      <dgm:spPr/>
      <dgm:t>
        <a:bodyPr/>
        <a:lstStyle/>
        <a:p>
          <a:pPr marL="0" algn="l"/>
          <a:r>
            <a:rPr lang="en-US"/>
            <a:t>List of airports</a:t>
          </a:r>
        </a:p>
      </dgm:t>
    </dgm:pt>
    <dgm:pt modelId="{2C24C7B7-5D68-43D2-8784-C9CDFB869495}" type="parTrans" cxnId="{4C8E7842-DD5B-484A-A576-EE39FC6C820B}">
      <dgm:prSet/>
      <dgm:spPr/>
      <dgm:t>
        <a:bodyPr/>
        <a:lstStyle/>
        <a:p>
          <a:pPr marL="0" algn="l"/>
          <a:endParaRPr lang="en-US"/>
        </a:p>
      </dgm:t>
    </dgm:pt>
    <dgm:pt modelId="{3B52ADA0-4F70-4352-8970-C44E76EDF4BF}" type="sibTrans" cxnId="{4C8E7842-DD5B-484A-A576-EE39FC6C820B}">
      <dgm:prSet/>
      <dgm:spPr/>
      <dgm:t>
        <a:bodyPr/>
        <a:lstStyle/>
        <a:p>
          <a:pPr marL="0" algn="l"/>
          <a:endParaRPr lang="en-US"/>
        </a:p>
      </dgm:t>
    </dgm:pt>
    <dgm:pt modelId="{23404830-2012-4A06-B97A-224B612771C0}">
      <dgm:prSet phldrT="[Text]"/>
      <dgm:spPr/>
      <dgm:t>
        <a:bodyPr/>
        <a:lstStyle/>
        <a:p>
          <a:pPr marL="0" algn="l"/>
          <a:r>
            <a:rPr lang="en-US"/>
            <a:t>List of flight by different options</a:t>
          </a:r>
        </a:p>
      </dgm:t>
    </dgm:pt>
    <dgm:pt modelId="{05EA1D41-F7DD-4007-A774-9C0C8CC42EED}" type="parTrans" cxnId="{CE7A1F58-9D6C-491C-8991-62A6B55A2324}">
      <dgm:prSet/>
      <dgm:spPr/>
      <dgm:t>
        <a:bodyPr/>
        <a:lstStyle/>
        <a:p>
          <a:pPr marL="0" algn="l"/>
          <a:endParaRPr lang="en-US"/>
        </a:p>
      </dgm:t>
    </dgm:pt>
    <dgm:pt modelId="{6219C980-4859-436D-994A-44A372E91A69}" type="sibTrans" cxnId="{CE7A1F58-9D6C-491C-8991-62A6B55A2324}">
      <dgm:prSet/>
      <dgm:spPr/>
      <dgm:t>
        <a:bodyPr/>
        <a:lstStyle/>
        <a:p>
          <a:pPr marL="0" algn="l"/>
          <a:endParaRPr lang="en-US"/>
        </a:p>
      </dgm:t>
    </dgm:pt>
    <dgm:pt modelId="{24D2DD25-EAED-43FB-B077-2B78DE596FF3}">
      <dgm:prSet phldrT="[Text]"/>
      <dgm:spPr/>
      <dgm:t>
        <a:bodyPr/>
        <a:lstStyle/>
        <a:p>
          <a:pPr marL="0" algn="l"/>
          <a:r>
            <a:rPr lang="en-US"/>
            <a:t>AIRPORT</a:t>
          </a:r>
        </a:p>
      </dgm:t>
    </dgm:pt>
    <dgm:pt modelId="{4A16BD9B-0094-4916-B35C-BE47E90EEF57}" type="parTrans" cxnId="{FBCE065B-9147-492D-BB02-31D66B47614A}">
      <dgm:prSet/>
      <dgm:spPr/>
      <dgm:t>
        <a:bodyPr/>
        <a:lstStyle/>
        <a:p>
          <a:pPr marL="0" algn="l"/>
          <a:endParaRPr lang="en-US"/>
        </a:p>
      </dgm:t>
    </dgm:pt>
    <dgm:pt modelId="{71BFC2C2-D796-4668-BB32-C5D99B9ABA15}" type="sibTrans" cxnId="{FBCE065B-9147-492D-BB02-31D66B47614A}">
      <dgm:prSet/>
      <dgm:spPr/>
      <dgm:t>
        <a:bodyPr/>
        <a:lstStyle/>
        <a:p>
          <a:pPr marL="0" algn="l"/>
          <a:endParaRPr lang="en-US"/>
        </a:p>
      </dgm:t>
    </dgm:pt>
    <dgm:pt modelId="{DD42A8A7-A06C-4E8B-A852-BC654D74704A}">
      <dgm:prSet phldrT="[Text]"/>
      <dgm:spPr/>
      <dgm:t>
        <a:bodyPr/>
        <a:lstStyle/>
        <a:p>
          <a:pPr marL="0" algn="l"/>
          <a:r>
            <a:rPr lang="en-US"/>
            <a:t>FLIGHT</a:t>
          </a:r>
        </a:p>
      </dgm:t>
    </dgm:pt>
    <dgm:pt modelId="{D0EDA5C2-B81F-4C5C-B47A-00120DF05DEA}" type="parTrans" cxnId="{C916617F-6DE9-4A8E-A4A9-0CDD358A430F}">
      <dgm:prSet/>
      <dgm:spPr/>
      <dgm:t>
        <a:bodyPr/>
        <a:lstStyle/>
        <a:p>
          <a:pPr marL="0" algn="l"/>
          <a:endParaRPr lang="en-US"/>
        </a:p>
      </dgm:t>
    </dgm:pt>
    <dgm:pt modelId="{4BB88DF3-52AC-44D6-8383-26F51B48CB71}" type="sibTrans" cxnId="{C916617F-6DE9-4A8E-A4A9-0CDD358A430F}">
      <dgm:prSet/>
      <dgm:spPr/>
      <dgm:t>
        <a:bodyPr/>
        <a:lstStyle/>
        <a:p>
          <a:pPr marL="0" algn="l"/>
          <a:endParaRPr lang="en-US"/>
        </a:p>
      </dgm:t>
    </dgm:pt>
    <dgm:pt modelId="{238B1D05-9A31-47A6-B421-4C4EE5A3BDFD}">
      <dgm:prSet/>
      <dgm:spPr/>
      <dgm:t>
        <a:bodyPr/>
        <a:lstStyle/>
        <a:p>
          <a:pPr marL="0" algn="l"/>
          <a:r>
            <a:rPr lang="en-US"/>
            <a:t>Create new airline</a:t>
          </a:r>
        </a:p>
      </dgm:t>
    </dgm:pt>
    <dgm:pt modelId="{ECCBA906-399A-416E-911F-E06AF96FED3D}" type="parTrans" cxnId="{1FEA95E5-92BE-4787-8F5D-BE99568FA3E7}">
      <dgm:prSet/>
      <dgm:spPr/>
      <dgm:t>
        <a:bodyPr/>
        <a:lstStyle/>
        <a:p>
          <a:pPr marL="0" algn="l"/>
          <a:endParaRPr lang="en-US"/>
        </a:p>
      </dgm:t>
    </dgm:pt>
    <dgm:pt modelId="{FEA5FF86-9C11-4027-842C-964C932B579E}" type="sibTrans" cxnId="{1FEA95E5-92BE-4787-8F5D-BE99568FA3E7}">
      <dgm:prSet/>
      <dgm:spPr/>
      <dgm:t>
        <a:bodyPr/>
        <a:lstStyle/>
        <a:p>
          <a:pPr marL="0" algn="l"/>
          <a:endParaRPr lang="en-US"/>
        </a:p>
      </dgm:t>
    </dgm:pt>
    <dgm:pt modelId="{22F1EBC4-C2ED-43AE-93A0-E75571448C24}">
      <dgm:prSet/>
      <dgm:spPr/>
      <dgm:t>
        <a:bodyPr/>
        <a:lstStyle/>
        <a:p>
          <a:pPr marL="0" algn="l"/>
          <a:r>
            <a:rPr lang="en-US"/>
            <a:t>Update an airline</a:t>
          </a:r>
        </a:p>
      </dgm:t>
    </dgm:pt>
    <dgm:pt modelId="{9036C7AA-D1C5-43D6-BB41-3157C3717D17}" type="parTrans" cxnId="{D705AFB9-2E2F-4533-9829-E051FF32A684}">
      <dgm:prSet/>
      <dgm:spPr/>
      <dgm:t>
        <a:bodyPr/>
        <a:lstStyle/>
        <a:p>
          <a:pPr marL="0" algn="l"/>
          <a:endParaRPr lang="en-US"/>
        </a:p>
      </dgm:t>
    </dgm:pt>
    <dgm:pt modelId="{E72906C8-69A4-4BD4-A53B-BF31E0A3E869}" type="sibTrans" cxnId="{D705AFB9-2E2F-4533-9829-E051FF32A684}">
      <dgm:prSet/>
      <dgm:spPr/>
      <dgm:t>
        <a:bodyPr/>
        <a:lstStyle/>
        <a:p>
          <a:pPr marL="0" algn="l"/>
          <a:endParaRPr lang="en-US"/>
        </a:p>
      </dgm:t>
    </dgm:pt>
    <dgm:pt modelId="{F09B42B4-FB6E-400A-AFE4-8E8B1BCB6AA3}">
      <dgm:prSet phldrT="[Text]"/>
      <dgm:spPr/>
      <dgm:t>
        <a:bodyPr/>
        <a:lstStyle/>
        <a:p>
          <a:pPr marL="0" algn="l"/>
          <a:r>
            <a:rPr lang="en-US"/>
            <a:t>List of airplanes</a:t>
          </a:r>
        </a:p>
      </dgm:t>
    </dgm:pt>
    <dgm:pt modelId="{68BBDFD5-2CE3-4FF5-8232-F9469DCB9611}" type="sibTrans" cxnId="{6B812EBD-5C5F-43CB-BA9E-8CC7CFB2E87D}">
      <dgm:prSet/>
      <dgm:spPr/>
      <dgm:t>
        <a:bodyPr/>
        <a:lstStyle/>
        <a:p>
          <a:pPr marL="0" algn="l"/>
          <a:endParaRPr lang="en-US"/>
        </a:p>
      </dgm:t>
    </dgm:pt>
    <dgm:pt modelId="{27FE49AE-3E74-4845-A52C-2477281ED7C5}" type="parTrans" cxnId="{6B812EBD-5C5F-43CB-BA9E-8CC7CFB2E87D}">
      <dgm:prSet/>
      <dgm:spPr/>
      <dgm:t>
        <a:bodyPr/>
        <a:lstStyle/>
        <a:p>
          <a:pPr marL="0" algn="l"/>
          <a:endParaRPr lang="en-US"/>
        </a:p>
      </dgm:t>
    </dgm:pt>
    <dgm:pt modelId="{225FDB03-6F78-4D56-8E06-D08FB75D41CD}">
      <dgm:prSet phldrT="[Text]"/>
      <dgm:spPr/>
      <dgm:t>
        <a:bodyPr/>
        <a:lstStyle/>
        <a:p>
          <a:pPr marL="0" algn="l"/>
          <a:r>
            <a:rPr lang="en-US"/>
            <a:t>AIRPLANE</a:t>
          </a:r>
        </a:p>
      </dgm:t>
    </dgm:pt>
    <dgm:pt modelId="{05AA787A-E031-447E-9C47-08F65A3B7B9B}" type="sibTrans" cxnId="{5126371D-826D-4E02-A87E-2D1C933D7469}">
      <dgm:prSet/>
      <dgm:spPr/>
      <dgm:t>
        <a:bodyPr/>
        <a:lstStyle/>
        <a:p>
          <a:pPr marL="0" algn="l"/>
          <a:endParaRPr lang="en-US"/>
        </a:p>
      </dgm:t>
    </dgm:pt>
    <dgm:pt modelId="{8DEB1627-7AA2-4CB4-B9DF-02247E0D7400}" type="parTrans" cxnId="{5126371D-826D-4E02-A87E-2D1C933D7469}">
      <dgm:prSet/>
      <dgm:spPr/>
      <dgm:t>
        <a:bodyPr/>
        <a:lstStyle/>
        <a:p>
          <a:pPr marL="0" algn="l"/>
          <a:endParaRPr lang="en-US"/>
        </a:p>
      </dgm:t>
    </dgm:pt>
    <dgm:pt modelId="{EE5CA190-2A1E-42A7-92DD-849D7BB6EE2E}">
      <dgm:prSet/>
      <dgm:spPr/>
      <dgm:t>
        <a:bodyPr/>
        <a:lstStyle/>
        <a:p>
          <a:pPr marL="0" algn="l"/>
          <a:r>
            <a:rPr lang="en-US"/>
            <a:t>Delete and airline</a:t>
          </a:r>
        </a:p>
      </dgm:t>
    </dgm:pt>
    <dgm:pt modelId="{1F0F2473-697D-454D-9140-E41E76F38BAA}" type="parTrans" cxnId="{AF089A43-748F-44CE-80E9-D475875C8A53}">
      <dgm:prSet/>
      <dgm:spPr/>
      <dgm:t>
        <a:bodyPr/>
        <a:lstStyle/>
        <a:p>
          <a:endParaRPr lang="en-US"/>
        </a:p>
      </dgm:t>
    </dgm:pt>
    <dgm:pt modelId="{32519E56-2059-4318-8F13-8BBF364F2E0C}" type="sibTrans" cxnId="{AF089A43-748F-44CE-80E9-D475875C8A53}">
      <dgm:prSet/>
      <dgm:spPr/>
      <dgm:t>
        <a:bodyPr/>
        <a:lstStyle/>
        <a:p>
          <a:endParaRPr lang="en-US"/>
        </a:p>
      </dgm:t>
    </dgm:pt>
    <dgm:pt modelId="{A69740D5-E4CB-40BE-8DCB-ED7E0AAD64EF}">
      <dgm:prSet/>
      <dgm:spPr/>
      <dgm:t>
        <a:bodyPr/>
        <a:lstStyle/>
        <a:p>
          <a:r>
            <a:rPr lang="en-US"/>
            <a:t>Create new airplane</a:t>
          </a:r>
        </a:p>
      </dgm:t>
    </dgm:pt>
    <dgm:pt modelId="{72D94CC1-CFE8-40A0-8A6E-2CA1AF1312F4}" type="parTrans" cxnId="{FD01B225-A142-438E-B27E-1B4C7DBE01ED}">
      <dgm:prSet/>
      <dgm:spPr/>
      <dgm:t>
        <a:bodyPr/>
        <a:lstStyle/>
        <a:p>
          <a:endParaRPr lang="en-US"/>
        </a:p>
      </dgm:t>
    </dgm:pt>
    <dgm:pt modelId="{0418F363-337E-49F2-BFF7-E1CE113C8FDC}" type="sibTrans" cxnId="{FD01B225-A142-438E-B27E-1B4C7DBE01ED}">
      <dgm:prSet/>
      <dgm:spPr/>
      <dgm:t>
        <a:bodyPr/>
        <a:lstStyle/>
        <a:p>
          <a:endParaRPr lang="en-US"/>
        </a:p>
      </dgm:t>
    </dgm:pt>
    <dgm:pt modelId="{2350C182-5DC3-414A-8DEE-7981FE4B9AB4}">
      <dgm:prSet/>
      <dgm:spPr/>
      <dgm:t>
        <a:bodyPr/>
        <a:lstStyle/>
        <a:p>
          <a:r>
            <a:rPr lang="en-US"/>
            <a:t>Update an airplane</a:t>
          </a:r>
        </a:p>
      </dgm:t>
    </dgm:pt>
    <dgm:pt modelId="{31C1F3BF-0528-489D-8B2B-37BA983AEE4F}" type="parTrans" cxnId="{A6499D51-2E19-450B-BBE2-232A8B9FED30}">
      <dgm:prSet/>
      <dgm:spPr/>
      <dgm:t>
        <a:bodyPr/>
        <a:lstStyle/>
        <a:p>
          <a:endParaRPr lang="en-US"/>
        </a:p>
      </dgm:t>
    </dgm:pt>
    <dgm:pt modelId="{1C0942C8-6546-49CB-A2D0-8CD574867F52}" type="sibTrans" cxnId="{A6499D51-2E19-450B-BBE2-232A8B9FED30}">
      <dgm:prSet/>
      <dgm:spPr/>
      <dgm:t>
        <a:bodyPr/>
        <a:lstStyle/>
        <a:p>
          <a:endParaRPr lang="en-US"/>
        </a:p>
      </dgm:t>
    </dgm:pt>
    <dgm:pt modelId="{A9F8E0EA-EEA4-45A7-9CCB-A4C535143CD0}">
      <dgm:prSet/>
      <dgm:spPr/>
      <dgm:t>
        <a:bodyPr/>
        <a:lstStyle/>
        <a:p>
          <a:r>
            <a:rPr lang="en-US"/>
            <a:t>Delete an airplane</a:t>
          </a:r>
        </a:p>
      </dgm:t>
    </dgm:pt>
    <dgm:pt modelId="{714EFF6E-0483-4AA5-B7E8-C4FAF8965A9A}" type="parTrans" cxnId="{A786715E-3F56-4646-AD55-F339559CBBDF}">
      <dgm:prSet/>
      <dgm:spPr/>
      <dgm:t>
        <a:bodyPr/>
        <a:lstStyle/>
        <a:p>
          <a:endParaRPr lang="en-US"/>
        </a:p>
      </dgm:t>
    </dgm:pt>
    <dgm:pt modelId="{4152738A-A317-4E06-A8B8-1EFC5A0A9AF1}" type="sibTrans" cxnId="{A786715E-3F56-4646-AD55-F339559CBBDF}">
      <dgm:prSet/>
      <dgm:spPr/>
      <dgm:t>
        <a:bodyPr/>
        <a:lstStyle/>
        <a:p>
          <a:endParaRPr lang="en-US"/>
        </a:p>
      </dgm:t>
    </dgm:pt>
    <dgm:pt modelId="{EA1787BA-DF3A-46C6-9573-2CB92E1EDBD2}">
      <dgm:prSet/>
      <dgm:spPr/>
      <dgm:t>
        <a:bodyPr/>
        <a:lstStyle/>
        <a:p>
          <a:r>
            <a:rPr lang="en-US"/>
            <a:t>Create new airport</a:t>
          </a:r>
        </a:p>
      </dgm:t>
    </dgm:pt>
    <dgm:pt modelId="{BC5B1055-DB72-420B-8AC0-B9AD97E1F6D5}" type="parTrans" cxnId="{F5DB81C5-CDA0-431E-B92D-F707C526D786}">
      <dgm:prSet/>
      <dgm:spPr/>
      <dgm:t>
        <a:bodyPr/>
        <a:lstStyle/>
        <a:p>
          <a:endParaRPr lang="en-US"/>
        </a:p>
      </dgm:t>
    </dgm:pt>
    <dgm:pt modelId="{C75C753F-24BB-4146-B522-FB0BA0EB6DB6}" type="sibTrans" cxnId="{F5DB81C5-CDA0-431E-B92D-F707C526D786}">
      <dgm:prSet/>
      <dgm:spPr/>
      <dgm:t>
        <a:bodyPr/>
        <a:lstStyle/>
        <a:p>
          <a:endParaRPr lang="en-US"/>
        </a:p>
      </dgm:t>
    </dgm:pt>
    <dgm:pt modelId="{A78D7804-8BC2-4462-B391-A93386809268}">
      <dgm:prSet/>
      <dgm:spPr/>
      <dgm:t>
        <a:bodyPr/>
        <a:lstStyle/>
        <a:p>
          <a:r>
            <a:rPr lang="en-US"/>
            <a:t>Update an airport</a:t>
          </a:r>
        </a:p>
      </dgm:t>
    </dgm:pt>
    <dgm:pt modelId="{FD44F510-EF36-4106-B0E0-1951807F96F1}" type="parTrans" cxnId="{B5657EC2-67FF-4A87-B97A-6E0C33E4DD71}">
      <dgm:prSet/>
      <dgm:spPr/>
      <dgm:t>
        <a:bodyPr/>
        <a:lstStyle/>
        <a:p>
          <a:endParaRPr lang="en-US"/>
        </a:p>
      </dgm:t>
    </dgm:pt>
    <dgm:pt modelId="{61C6119C-01E2-41BB-B0B2-D6E37CD026DC}" type="sibTrans" cxnId="{B5657EC2-67FF-4A87-B97A-6E0C33E4DD71}">
      <dgm:prSet/>
      <dgm:spPr/>
      <dgm:t>
        <a:bodyPr/>
        <a:lstStyle/>
        <a:p>
          <a:endParaRPr lang="en-US"/>
        </a:p>
      </dgm:t>
    </dgm:pt>
    <dgm:pt modelId="{51090383-9EB1-4DF9-834F-78829BE54FF2}">
      <dgm:prSet/>
      <dgm:spPr/>
      <dgm:t>
        <a:bodyPr/>
        <a:lstStyle/>
        <a:p>
          <a:r>
            <a:rPr lang="en-US"/>
            <a:t>Delete an airport</a:t>
          </a:r>
        </a:p>
      </dgm:t>
    </dgm:pt>
    <dgm:pt modelId="{32027136-9BEE-48E6-9477-70ED31CBD6F4}" type="parTrans" cxnId="{9664834E-612F-4D90-82EE-DF9FC81D282B}">
      <dgm:prSet/>
      <dgm:spPr/>
      <dgm:t>
        <a:bodyPr/>
        <a:lstStyle/>
        <a:p>
          <a:endParaRPr lang="en-US"/>
        </a:p>
      </dgm:t>
    </dgm:pt>
    <dgm:pt modelId="{F94ECA00-E80B-42B0-83BB-B693890C3640}" type="sibTrans" cxnId="{9664834E-612F-4D90-82EE-DF9FC81D282B}">
      <dgm:prSet/>
      <dgm:spPr/>
      <dgm:t>
        <a:bodyPr/>
        <a:lstStyle/>
        <a:p>
          <a:endParaRPr lang="en-US"/>
        </a:p>
      </dgm:t>
    </dgm:pt>
    <dgm:pt modelId="{EA57B36F-DF63-4982-8345-87F46F29AB57}">
      <dgm:prSet/>
      <dgm:spPr/>
      <dgm:t>
        <a:bodyPr/>
        <a:lstStyle/>
        <a:p>
          <a:r>
            <a:rPr lang="en-US"/>
            <a:t>Create new flight</a:t>
          </a:r>
        </a:p>
      </dgm:t>
    </dgm:pt>
    <dgm:pt modelId="{61A76A94-FB7B-4257-A4A3-8D6BE5DF6B31}" type="parTrans" cxnId="{F342855C-7997-4483-B0D3-04F3C930A52D}">
      <dgm:prSet/>
      <dgm:spPr/>
      <dgm:t>
        <a:bodyPr/>
        <a:lstStyle/>
        <a:p>
          <a:endParaRPr lang="en-US"/>
        </a:p>
      </dgm:t>
    </dgm:pt>
    <dgm:pt modelId="{DF929388-FC55-4450-9C20-2544ECAF9291}" type="sibTrans" cxnId="{F342855C-7997-4483-B0D3-04F3C930A52D}">
      <dgm:prSet/>
      <dgm:spPr/>
      <dgm:t>
        <a:bodyPr/>
        <a:lstStyle/>
        <a:p>
          <a:endParaRPr lang="en-US"/>
        </a:p>
      </dgm:t>
    </dgm:pt>
    <dgm:pt modelId="{8E50F460-8A14-4870-BA2B-063A24E53F3E}">
      <dgm:prSet/>
      <dgm:spPr/>
      <dgm:t>
        <a:bodyPr/>
        <a:lstStyle/>
        <a:p>
          <a:r>
            <a:rPr lang="en-US"/>
            <a:t>Update an flight</a:t>
          </a:r>
        </a:p>
      </dgm:t>
    </dgm:pt>
    <dgm:pt modelId="{C5327817-D11D-4222-8C04-FDCFC0EC81DF}" type="parTrans" cxnId="{D54915A8-A980-47AF-931E-1A72D77134C1}">
      <dgm:prSet/>
      <dgm:spPr/>
      <dgm:t>
        <a:bodyPr/>
        <a:lstStyle/>
        <a:p>
          <a:endParaRPr lang="en-US"/>
        </a:p>
      </dgm:t>
    </dgm:pt>
    <dgm:pt modelId="{678352A3-327E-4A21-AD3D-74F2D95EA6CA}" type="sibTrans" cxnId="{D54915A8-A980-47AF-931E-1A72D77134C1}">
      <dgm:prSet/>
      <dgm:spPr/>
      <dgm:t>
        <a:bodyPr/>
        <a:lstStyle/>
        <a:p>
          <a:endParaRPr lang="en-US"/>
        </a:p>
      </dgm:t>
    </dgm:pt>
    <dgm:pt modelId="{7E826E53-9932-4F68-86AB-D75C6BDC866E}">
      <dgm:prSet/>
      <dgm:spPr/>
      <dgm:t>
        <a:bodyPr/>
        <a:lstStyle/>
        <a:p>
          <a:r>
            <a:rPr lang="en-US"/>
            <a:t>Delete an flight</a:t>
          </a:r>
        </a:p>
      </dgm:t>
    </dgm:pt>
    <dgm:pt modelId="{36C0A8E4-340E-47E8-A808-AA50397C2239}" type="parTrans" cxnId="{A8EBE38E-8655-45FE-98B0-9CDCEEEE9F4B}">
      <dgm:prSet/>
      <dgm:spPr/>
      <dgm:t>
        <a:bodyPr/>
        <a:lstStyle/>
        <a:p>
          <a:endParaRPr lang="en-US"/>
        </a:p>
      </dgm:t>
    </dgm:pt>
    <dgm:pt modelId="{E84665BC-6C25-40B0-8B38-94118BDF2699}" type="sibTrans" cxnId="{A8EBE38E-8655-45FE-98B0-9CDCEEEE9F4B}">
      <dgm:prSet/>
      <dgm:spPr/>
      <dgm:t>
        <a:bodyPr/>
        <a:lstStyle/>
        <a:p>
          <a:endParaRPr lang="en-US"/>
        </a:p>
      </dgm:t>
    </dgm:pt>
    <dgm:pt modelId="{68540231-85C8-40EE-A198-B743BD785F7E}" type="pres">
      <dgm:prSet presAssocID="{635C231F-3432-47B1-97F4-FAD5A6601744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A61F0FD9-01CA-4645-A1C2-D2CBBE09CA71}" type="pres">
      <dgm:prSet presAssocID="{683B69D7-33D3-43AB-B3E9-4F5B183BD77B}" presName="parentLin" presStyleCnt="0"/>
      <dgm:spPr/>
    </dgm:pt>
    <dgm:pt modelId="{54F7B443-687C-4BC3-9A58-17EB42051F1B}" type="pres">
      <dgm:prSet presAssocID="{683B69D7-33D3-43AB-B3E9-4F5B183BD77B}" presName="parentLeftMargin" presStyleLbl="node1" presStyleIdx="0" presStyleCnt="4"/>
      <dgm:spPr/>
      <dgm:t>
        <a:bodyPr/>
        <a:lstStyle/>
        <a:p>
          <a:endParaRPr lang="en-US"/>
        </a:p>
      </dgm:t>
    </dgm:pt>
    <dgm:pt modelId="{915A9A2B-474F-4578-82F9-B6FD9CD2C1E4}" type="pres">
      <dgm:prSet presAssocID="{683B69D7-33D3-43AB-B3E9-4F5B183BD77B}" presName="parentText" presStyleLbl="node1" presStyleIdx="0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B4C1118-213E-428A-8821-81FFBB1C6D7B}" type="pres">
      <dgm:prSet presAssocID="{683B69D7-33D3-43AB-B3E9-4F5B183BD77B}" presName="negativeSpace" presStyleCnt="0"/>
      <dgm:spPr/>
    </dgm:pt>
    <dgm:pt modelId="{3861C5AD-B2B6-4AD4-B50A-97F0EA2B2DEF}" type="pres">
      <dgm:prSet presAssocID="{683B69D7-33D3-43AB-B3E9-4F5B183BD77B}" presName="childText" presStyleLbl="conFgAcc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3A3835D-487B-4F86-A7C9-A24F5AB385EC}" type="pres">
      <dgm:prSet presAssocID="{C4F4FFF1-BD99-4110-A0F9-88A752858214}" presName="spaceBetweenRectangles" presStyleCnt="0"/>
      <dgm:spPr/>
    </dgm:pt>
    <dgm:pt modelId="{82679461-3D64-4E70-A50F-EB1798C52AFC}" type="pres">
      <dgm:prSet presAssocID="{225FDB03-6F78-4D56-8E06-D08FB75D41CD}" presName="parentLin" presStyleCnt="0"/>
      <dgm:spPr/>
    </dgm:pt>
    <dgm:pt modelId="{843C5454-C38F-4E54-AA8C-71D304FDF1FB}" type="pres">
      <dgm:prSet presAssocID="{225FDB03-6F78-4D56-8E06-D08FB75D41CD}" presName="parentLeftMargin" presStyleLbl="node1" presStyleIdx="0" presStyleCnt="4"/>
      <dgm:spPr/>
      <dgm:t>
        <a:bodyPr/>
        <a:lstStyle/>
        <a:p>
          <a:endParaRPr lang="en-US"/>
        </a:p>
      </dgm:t>
    </dgm:pt>
    <dgm:pt modelId="{00ABB7BA-1070-403D-86CE-74FD2F8D5D3F}" type="pres">
      <dgm:prSet presAssocID="{225FDB03-6F78-4D56-8E06-D08FB75D41CD}" presName="parentText" presStyleLbl="node1" presStyleIdx="1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420DF6A-2A6D-4D9E-AA0F-249D42C4588F}" type="pres">
      <dgm:prSet presAssocID="{225FDB03-6F78-4D56-8E06-D08FB75D41CD}" presName="negativeSpace" presStyleCnt="0"/>
      <dgm:spPr/>
    </dgm:pt>
    <dgm:pt modelId="{198EF120-B63E-44D8-9F75-41938012950B}" type="pres">
      <dgm:prSet presAssocID="{225FDB03-6F78-4D56-8E06-D08FB75D41CD}" presName="childText" presStyleLbl="conFgAcc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F0FB62B-344C-4AD2-A6A1-314BC2B80E2D}" type="pres">
      <dgm:prSet presAssocID="{05AA787A-E031-447E-9C47-08F65A3B7B9B}" presName="spaceBetweenRectangles" presStyleCnt="0"/>
      <dgm:spPr/>
    </dgm:pt>
    <dgm:pt modelId="{B9301635-BAB3-4CA9-BA9D-DD6E2AC277D8}" type="pres">
      <dgm:prSet presAssocID="{24D2DD25-EAED-43FB-B077-2B78DE596FF3}" presName="parentLin" presStyleCnt="0"/>
      <dgm:spPr/>
    </dgm:pt>
    <dgm:pt modelId="{52C75980-20A4-4040-A40A-F6FEE0F4D544}" type="pres">
      <dgm:prSet presAssocID="{24D2DD25-EAED-43FB-B077-2B78DE596FF3}" presName="parentLeftMargin" presStyleLbl="node1" presStyleIdx="1" presStyleCnt="4"/>
      <dgm:spPr/>
      <dgm:t>
        <a:bodyPr/>
        <a:lstStyle/>
        <a:p>
          <a:endParaRPr lang="en-US"/>
        </a:p>
      </dgm:t>
    </dgm:pt>
    <dgm:pt modelId="{7AFB9326-38AE-436F-B3CB-38A42D1570BF}" type="pres">
      <dgm:prSet presAssocID="{24D2DD25-EAED-43FB-B077-2B78DE596FF3}" presName="parentText" presStyleLbl="node1" presStyleIdx="2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0BC8A74-28A1-49E3-9747-5A5C8F34F7D2}" type="pres">
      <dgm:prSet presAssocID="{24D2DD25-EAED-43FB-B077-2B78DE596FF3}" presName="negativeSpace" presStyleCnt="0"/>
      <dgm:spPr/>
    </dgm:pt>
    <dgm:pt modelId="{B3947280-4A5B-48E5-A601-BE48C7642C88}" type="pres">
      <dgm:prSet presAssocID="{24D2DD25-EAED-43FB-B077-2B78DE596FF3}" presName="childText" presStyleLbl="conFgAcc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A3C59B0-ED52-4F71-8FAE-067DA32C02A6}" type="pres">
      <dgm:prSet presAssocID="{71BFC2C2-D796-4668-BB32-C5D99B9ABA15}" presName="spaceBetweenRectangles" presStyleCnt="0"/>
      <dgm:spPr/>
    </dgm:pt>
    <dgm:pt modelId="{ED7CA20D-F1E3-47B9-B55E-4193BED3734F}" type="pres">
      <dgm:prSet presAssocID="{DD42A8A7-A06C-4E8B-A852-BC654D74704A}" presName="parentLin" presStyleCnt="0"/>
      <dgm:spPr/>
    </dgm:pt>
    <dgm:pt modelId="{DB415E98-F512-4655-BE13-10196D3E364D}" type="pres">
      <dgm:prSet presAssocID="{DD42A8A7-A06C-4E8B-A852-BC654D74704A}" presName="parentLeftMargin" presStyleLbl="node1" presStyleIdx="2" presStyleCnt="4"/>
      <dgm:spPr/>
      <dgm:t>
        <a:bodyPr/>
        <a:lstStyle/>
        <a:p>
          <a:endParaRPr lang="en-US"/>
        </a:p>
      </dgm:t>
    </dgm:pt>
    <dgm:pt modelId="{950382F9-7E5B-49F5-964D-DD3381B029AB}" type="pres">
      <dgm:prSet presAssocID="{DD42A8A7-A06C-4E8B-A852-BC654D74704A}" presName="parentText" presStyleLbl="node1" presStyleIdx="3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5811DA8-6CA5-4712-A920-3A31B3ACC3AE}" type="pres">
      <dgm:prSet presAssocID="{DD42A8A7-A06C-4E8B-A852-BC654D74704A}" presName="negativeSpace" presStyleCnt="0"/>
      <dgm:spPr/>
    </dgm:pt>
    <dgm:pt modelId="{2E80C05D-DA85-45AA-BB30-91CEC9D4BF02}" type="pres">
      <dgm:prSet presAssocID="{DD42A8A7-A06C-4E8B-A852-BC654D74704A}" presName="childText" presStyleLbl="conFgAcc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49B68952-F0D7-402C-9B66-21631F12A239}" type="presOf" srcId="{7E826E53-9932-4F68-86AB-D75C6BDC866E}" destId="{2E80C05D-DA85-45AA-BB30-91CEC9D4BF02}" srcOrd="0" destOrd="3" presId="urn:microsoft.com/office/officeart/2005/8/layout/list1"/>
    <dgm:cxn modelId="{A786715E-3F56-4646-AD55-F339559CBBDF}" srcId="{225FDB03-6F78-4D56-8E06-D08FB75D41CD}" destId="{A9F8E0EA-EEA4-45A7-9CCB-A4C535143CD0}" srcOrd="3" destOrd="0" parTransId="{714EFF6E-0483-4AA5-B7E8-C4FAF8965A9A}" sibTransId="{4152738A-A317-4E06-A8B8-1EFC5A0A9AF1}"/>
    <dgm:cxn modelId="{F342855C-7997-4483-B0D3-04F3C930A52D}" srcId="{DD42A8A7-A06C-4E8B-A852-BC654D74704A}" destId="{EA57B36F-DF63-4982-8345-87F46F29AB57}" srcOrd="1" destOrd="0" parTransId="{61A76A94-FB7B-4257-A4A3-8D6BE5DF6B31}" sibTransId="{DF929388-FC55-4450-9C20-2544ECAF9291}"/>
    <dgm:cxn modelId="{84049EC3-CF37-4B3B-8CA7-4443C3AA0C64}" type="presOf" srcId="{683B69D7-33D3-43AB-B3E9-4F5B183BD77B}" destId="{915A9A2B-474F-4578-82F9-B6FD9CD2C1E4}" srcOrd="1" destOrd="0" presId="urn:microsoft.com/office/officeart/2005/8/layout/list1"/>
    <dgm:cxn modelId="{8B64CC84-7FF2-47FC-A06E-BF5F6170F0E0}" srcId="{683B69D7-33D3-43AB-B3E9-4F5B183BD77B}" destId="{FE3EBEEB-FF51-4C4E-BF9F-4717CBE9F417}" srcOrd="0" destOrd="0" parTransId="{30CACD9F-F5EB-4A83-B95A-DD3E096473A0}" sibTransId="{9319F845-625F-4C3B-A79C-DEB0979CDACE}"/>
    <dgm:cxn modelId="{81AC3118-60D1-4DB1-8847-AA7B09D2D923}" type="presOf" srcId="{EA57B36F-DF63-4982-8345-87F46F29AB57}" destId="{2E80C05D-DA85-45AA-BB30-91CEC9D4BF02}" srcOrd="0" destOrd="1" presId="urn:microsoft.com/office/officeart/2005/8/layout/list1"/>
    <dgm:cxn modelId="{1FEA95E5-92BE-4787-8F5D-BE99568FA3E7}" srcId="{683B69D7-33D3-43AB-B3E9-4F5B183BD77B}" destId="{238B1D05-9A31-47A6-B421-4C4EE5A3BDFD}" srcOrd="1" destOrd="0" parTransId="{ECCBA906-399A-416E-911F-E06AF96FED3D}" sibTransId="{FEA5FF86-9C11-4027-842C-964C932B579E}"/>
    <dgm:cxn modelId="{A6499D51-2E19-450B-BBE2-232A8B9FED30}" srcId="{225FDB03-6F78-4D56-8E06-D08FB75D41CD}" destId="{2350C182-5DC3-414A-8DEE-7981FE4B9AB4}" srcOrd="2" destOrd="0" parTransId="{31C1F3BF-0528-489D-8B2B-37BA983AEE4F}" sibTransId="{1C0942C8-6546-49CB-A2D0-8CD574867F52}"/>
    <dgm:cxn modelId="{8A982CEF-39EE-4D26-B721-0A3DE30538B2}" type="presOf" srcId="{FE3EBEEB-FF51-4C4E-BF9F-4717CBE9F417}" destId="{3861C5AD-B2B6-4AD4-B50A-97F0EA2B2DEF}" srcOrd="0" destOrd="0" presId="urn:microsoft.com/office/officeart/2005/8/layout/list1"/>
    <dgm:cxn modelId="{C682DBAE-5F9D-40B2-BD69-F1E66F33BAC2}" type="presOf" srcId="{23404830-2012-4A06-B97A-224B612771C0}" destId="{2E80C05D-DA85-45AA-BB30-91CEC9D4BF02}" srcOrd="0" destOrd="0" presId="urn:microsoft.com/office/officeart/2005/8/layout/list1"/>
    <dgm:cxn modelId="{84E3BBEA-E3F4-4D15-8E63-91DDE44EA4E4}" type="presOf" srcId="{225FDB03-6F78-4D56-8E06-D08FB75D41CD}" destId="{00ABB7BA-1070-403D-86CE-74FD2F8D5D3F}" srcOrd="1" destOrd="0" presId="urn:microsoft.com/office/officeart/2005/8/layout/list1"/>
    <dgm:cxn modelId="{DE9E1775-2BC3-4350-B06F-CF4D5BAFE0E3}" type="presOf" srcId="{DD42A8A7-A06C-4E8B-A852-BC654D74704A}" destId="{DB415E98-F512-4655-BE13-10196D3E364D}" srcOrd="0" destOrd="0" presId="urn:microsoft.com/office/officeart/2005/8/layout/list1"/>
    <dgm:cxn modelId="{D705AFB9-2E2F-4533-9829-E051FF32A684}" srcId="{683B69D7-33D3-43AB-B3E9-4F5B183BD77B}" destId="{22F1EBC4-C2ED-43AE-93A0-E75571448C24}" srcOrd="2" destOrd="0" parTransId="{9036C7AA-D1C5-43D6-BB41-3157C3717D17}" sibTransId="{E72906C8-69A4-4BD4-A53B-BF31E0A3E869}"/>
    <dgm:cxn modelId="{BE477BFB-7930-43BA-BB40-21B3E396E67B}" type="presOf" srcId="{A69740D5-E4CB-40BE-8DCB-ED7E0AAD64EF}" destId="{198EF120-B63E-44D8-9F75-41938012950B}" srcOrd="0" destOrd="1" presId="urn:microsoft.com/office/officeart/2005/8/layout/list1"/>
    <dgm:cxn modelId="{4AAAE8E9-29B6-40C6-9196-1263420C8650}" srcId="{635C231F-3432-47B1-97F4-FAD5A6601744}" destId="{683B69D7-33D3-43AB-B3E9-4F5B183BD77B}" srcOrd="0" destOrd="0" parTransId="{AFD02B73-A583-4E27-9420-5DAA422E0CD8}" sibTransId="{C4F4FFF1-BD99-4110-A0F9-88A752858214}"/>
    <dgm:cxn modelId="{DDFDCA81-FEB0-400C-B485-9B9DCF9BFD91}" type="presOf" srcId="{A9F8E0EA-EEA4-45A7-9CCB-A4C535143CD0}" destId="{198EF120-B63E-44D8-9F75-41938012950B}" srcOrd="0" destOrd="3" presId="urn:microsoft.com/office/officeart/2005/8/layout/list1"/>
    <dgm:cxn modelId="{6AB99591-AC8E-41A0-A12B-7AA0C369681F}" type="presOf" srcId="{225FDB03-6F78-4D56-8E06-D08FB75D41CD}" destId="{843C5454-C38F-4E54-AA8C-71D304FDF1FB}" srcOrd="0" destOrd="0" presId="urn:microsoft.com/office/officeart/2005/8/layout/list1"/>
    <dgm:cxn modelId="{398C3FE5-2F44-4EBB-ACAA-D2CCF9AC702A}" type="presOf" srcId="{24D2DD25-EAED-43FB-B077-2B78DE596FF3}" destId="{52C75980-20A4-4040-A40A-F6FEE0F4D544}" srcOrd="0" destOrd="0" presId="urn:microsoft.com/office/officeart/2005/8/layout/list1"/>
    <dgm:cxn modelId="{4C5C2DB9-1383-4F62-80AB-7E7646BBFA99}" type="presOf" srcId="{22F1EBC4-C2ED-43AE-93A0-E75571448C24}" destId="{3861C5AD-B2B6-4AD4-B50A-97F0EA2B2DEF}" srcOrd="0" destOrd="2" presId="urn:microsoft.com/office/officeart/2005/8/layout/list1"/>
    <dgm:cxn modelId="{67C90741-716F-4CEC-B328-553E45C2F1D8}" type="presOf" srcId="{8E50F460-8A14-4870-BA2B-063A24E53F3E}" destId="{2E80C05D-DA85-45AA-BB30-91CEC9D4BF02}" srcOrd="0" destOrd="2" presId="urn:microsoft.com/office/officeart/2005/8/layout/list1"/>
    <dgm:cxn modelId="{C5943548-6CDD-42EA-A437-3DFDC65CFA79}" type="presOf" srcId="{F09B42B4-FB6E-400A-AFE4-8E8B1BCB6AA3}" destId="{198EF120-B63E-44D8-9F75-41938012950B}" srcOrd="0" destOrd="0" presId="urn:microsoft.com/office/officeart/2005/8/layout/list1"/>
    <dgm:cxn modelId="{9664834E-612F-4D90-82EE-DF9FC81D282B}" srcId="{24D2DD25-EAED-43FB-B077-2B78DE596FF3}" destId="{51090383-9EB1-4DF9-834F-78829BE54FF2}" srcOrd="3" destOrd="0" parTransId="{32027136-9BEE-48E6-9477-70ED31CBD6F4}" sibTransId="{F94ECA00-E80B-42B0-83BB-B693890C3640}"/>
    <dgm:cxn modelId="{6435C5F3-CFB8-412B-9A21-80496450481F}" type="presOf" srcId="{635C231F-3432-47B1-97F4-FAD5A6601744}" destId="{68540231-85C8-40EE-A198-B743BD785F7E}" srcOrd="0" destOrd="0" presId="urn:microsoft.com/office/officeart/2005/8/layout/list1"/>
    <dgm:cxn modelId="{6B812EBD-5C5F-43CB-BA9E-8CC7CFB2E87D}" srcId="{225FDB03-6F78-4D56-8E06-D08FB75D41CD}" destId="{F09B42B4-FB6E-400A-AFE4-8E8B1BCB6AA3}" srcOrd="0" destOrd="0" parTransId="{27FE49AE-3E74-4845-A52C-2477281ED7C5}" sibTransId="{68BBDFD5-2CE3-4FF5-8232-F9469DCB9611}"/>
    <dgm:cxn modelId="{FBCE065B-9147-492D-BB02-31D66B47614A}" srcId="{635C231F-3432-47B1-97F4-FAD5A6601744}" destId="{24D2DD25-EAED-43FB-B077-2B78DE596FF3}" srcOrd="2" destOrd="0" parTransId="{4A16BD9B-0094-4916-B35C-BE47E90EEF57}" sibTransId="{71BFC2C2-D796-4668-BB32-C5D99B9ABA15}"/>
    <dgm:cxn modelId="{8EB81247-E7AA-4F7F-9956-474EF36B0806}" type="presOf" srcId="{EE5CA190-2A1E-42A7-92DD-849D7BB6EE2E}" destId="{3861C5AD-B2B6-4AD4-B50A-97F0EA2B2DEF}" srcOrd="0" destOrd="3" presId="urn:microsoft.com/office/officeart/2005/8/layout/list1"/>
    <dgm:cxn modelId="{B3FCE111-1B60-4AFC-BA8F-E587038DB9A0}" type="presOf" srcId="{683B69D7-33D3-43AB-B3E9-4F5B183BD77B}" destId="{54F7B443-687C-4BC3-9A58-17EB42051F1B}" srcOrd="0" destOrd="0" presId="urn:microsoft.com/office/officeart/2005/8/layout/list1"/>
    <dgm:cxn modelId="{C916617F-6DE9-4A8E-A4A9-0CDD358A430F}" srcId="{635C231F-3432-47B1-97F4-FAD5A6601744}" destId="{DD42A8A7-A06C-4E8B-A852-BC654D74704A}" srcOrd="3" destOrd="0" parTransId="{D0EDA5C2-B81F-4C5C-B47A-00120DF05DEA}" sibTransId="{4BB88DF3-52AC-44D6-8383-26F51B48CB71}"/>
    <dgm:cxn modelId="{42603D60-8DB9-4107-81B6-55DDE3D92EFD}" type="presOf" srcId="{DD42A8A7-A06C-4E8B-A852-BC654D74704A}" destId="{950382F9-7E5B-49F5-964D-DD3381B029AB}" srcOrd="1" destOrd="0" presId="urn:microsoft.com/office/officeart/2005/8/layout/list1"/>
    <dgm:cxn modelId="{5126371D-826D-4E02-A87E-2D1C933D7469}" srcId="{635C231F-3432-47B1-97F4-FAD5A6601744}" destId="{225FDB03-6F78-4D56-8E06-D08FB75D41CD}" srcOrd="1" destOrd="0" parTransId="{8DEB1627-7AA2-4CB4-B9DF-02247E0D7400}" sibTransId="{05AA787A-E031-447E-9C47-08F65A3B7B9B}"/>
    <dgm:cxn modelId="{F5DB81C5-CDA0-431E-B92D-F707C526D786}" srcId="{24D2DD25-EAED-43FB-B077-2B78DE596FF3}" destId="{EA1787BA-DF3A-46C6-9573-2CB92E1EDBD2}" srcOrd="1" destOrd="0" parTransId="{BC5B1055-DB72-420B-8AC0-B9AD97E1F6D5}" sibTransId="{C75C753F-24BB-4146-B522-FB0BA0EB6DB6}"/>
    <dgm:cxn modelId="{AFFC38F0-F7EC-49CA-8881-9ED7EC900D7E}" type="presOf" srcId="{51090383-9EB1-4DF9-834F-78829BE54FF2}" destId="{B3947280-4A5B-48E5-A601-BE48C7642C88}" srcOrd="0" destOrd="3" presId="urn:microsoft.com/office/officeart/2005/8/layout/list1"/>
    <dgm:cxn modelId="{A8EBE38E-8655-45FE-98B0-9CDCEEEE9F4B}" srcId="{DD42A8A7-A06C-4E8B-A852-BC654D74704A}" destId="{7E826E53-9932-4F68-86AB-D75C6BDC866E}" srcOrd="3" destOrd="0" parTransId="{36C0A8E4-340E-47E8-A808-AA50397C2239}" sibTransId="{E84665BC-6C25-40B0-8B38-94118BDF2699}"/>
    <dgm:cxn modelId="{FD01B225-A142-438E-B27E-1B4C7DBE01ED}" srcId="{225FDB03-6F78-4D56-8E06-D08FB75D41CD}" destId="{A69740D5-E4CB-40BE-8DCB-ED7E0AAD64EF}" srcOrd="1" destOrd="0" parTransId="{72D94CC1-CFE8-40A0-8A6E-2CA1AF1312F4}" sibTransId="{0418F363-337E-49F2-BFF7-E1CE113C8FDC}"/>
    <dgm:cxn modelId="{B5657EC2-67FF-4A87-B97A-6E0C33E4DD71}" srcId="{24D2DD25-EAED-43FB-B077-2B78DE596FF3}" destId="{A78D7804-8BC2-4462-B391-A93386809268}" srcOrd="2" destOrd="0" parTransId="{FD44F510-EF36-4106-B0E0-1951807F96F1}" sibTransId="{61C6119C-01E2-41BB-B0B2-D6E37CD026DC}"/>
    <dgm:cxn modelId="{3A10DFB0-6284-4619-BFE6-74D59689EE08}" type="presOf" srcId="{238B1D05-9A31-47A6-B421-4C4EE5A3BDFD}" destId="{3861C5AD-B2B6-4AD4-B50A-97F0EA2B2DEF}" srcOrd="0" destOrd="1" presId="urn:microsoft.com/office/officeart/2005/8/layout/list1"/>
    <dgm:cxn modelId="{D54915A8-A980-47AF-931E-1A72D77134C1}" srcId="{DD42A8A7-A06C-4E8B-A852-BC654D74704A}" destId="{8E50F460-8A14-4870-BA2B-063A24E53F3E}" srcOrd="2" destOrd="0" parTransId="{C5327817-D11D-4222-8C04-FDCFC0EC81DF}" sibTransId="{678352A3-327E-4A21-AD3D-74F2D95EA6CA}"/>
    <dgm:cxn modelId="{A25798F9-352B-492B-9131-FA6C404B259A}" type="presOf" srcId="{24D2DD25-EAED-43FB-B077-2B78DE596FF3}" destId="{7AFB9326-38AE-436F-B3CB-38A42D1570BF}" srcOrd="1" destOrd="0" presId="urn:microsoft.com/office/officeart/2005/8/layout/list1"/>
    <dgm:cxn modelId="{269C11BF-ED35-4DD3-88A5-79BA72BF8851}" type="presOf" srcId="{00711ECE-B285-46B8-BC9B-06531817D85E}" destId="{B3947280-4A5B-48E5-A601-BE48C7642C88}" srcOrd="0" destOrd="0" presId="urn:microsoft.com/office/officeart/2005/8/layout/list1"/>
    <dgm:cxn modelId="{AF089A43-748F-44CE-80E9-D475875C8A53}" srcId="{683B69D7-33D3-43AB-B3E9-4F5B183BD77B}" destId="{EE5CA190-2A1E-42A7-92DD-849D7BB6EE2E}" srcOrd="3" destOrd="0" parTransId="{1F0F2473-697D-454D-9140-E41E76F38BAA}" sibTransId="{32519E56-2059-4318-8F13-8BBF364F2E0C}"/>
    <dgm:cxn modelId="{0516D1E7-713D-4FEA-A26F-B84159149A1F}" type="presOf" srcId="{EA1787BA-DF3A-46C6-9573-2CB92E1EDBD2}" destId="{B3947280-4A5B-48E5-A601-BE48C7642C88}" srcOrd="0" destOrd="1" presId="urn:microsoft.com/office/officeart/2005/8/layout/list1"/>
    <dgm:cxn modelId="{4C8E7842-DD5B-484A-A576-EE39FC6C820B}" srcId="{24D2DD25-EAED-43FB-B077-2B78DE596FF3}" destId="{00711ECE-B285-46B8-BC9B-06531817D85E}" srcOrd="0" destOrd="0" parTransId="{2C24C7B7-5D68-43D2-8784-C9CDFB869495}" sibTransId="{3B52ADA0-4F70-4352-8970-C44E76EDF4BF}"/>
    <dgm:cxn modelId="{10551849-4DCD-473C-A9E8-AEF170614597}" type="presOf" srcId="{2350C182-5DC3-414A-8DEE-7981FE4B9AB4}" destId="{198EF120-B63E-44D8-9F75-41938012950B}" srcOrd="0" destOrd="2" presId="urn:microsoft.com/office/officeart/2005/8/layout/list1"/>
    <dgm:cxn modelId="{EE6BED0A-D514-4698-BC95-2FCEBC260CE7}" type="presOf" srcId="{A78D7804-8BC2-4462-B391-A93386809268}" destId="{B3947280-4A5B-48E5-A601-BE48C7642C88}" srcOrd="0" destOrd="2" presId="urn:microsoft.com/office/officeart/2005/8/layout/list1"/>
    <dgm:cxn modelId="{CE7A1F58-9D6C-491C-8991-62A6B55A2324}" srcId="{DD42A8A7-A06C-4E8B-A852-BC654D74704A}" destId="{23404830-2012-4A06-B97A-224B612771C0}" srcOrd="0" destOrd="0" parTransId="{05EA1D41-F7DD-4007-A774-9C0C8CC42EED}" sibTransId="{6219C980-4859-436D-994A-44A372E91A69}"/>
    <dgm:cxn modelId="{3979AD46-E602-4A94-A639-A6902D2D8C90}" type="presParOf" srcId="{68540231-85C8-40EE-A198-B743BD785F7E}" destId="{A61F0FD9-01CA-4645-A1C2-D2CBBE09CA71}" srcOrd="0" destOrd="0" presId="urn:microsoft.com/office/officeart/2005/8/layout/list1"/>
    <dgm:cxn modelId="{4DD40413-96EF-4E79-9B5A-A2188A4BF4AC}" type="presParOf" srcId="{A61F0FD9-01CA-4645-A1C2-D2CBBE09CA71}" destId="{54F7B443-687C-4BC3-9A58-17EB42051F1B}" srcOrd="0" destOrd="0" presId="urn:microsoft.com/office/officeart/2005/8/layout/list1"/>
    <dgm:cxn modelId="{775415B8-F6ED-4851-974F-F98AB490BE31}" type="presParOf" srcId="{A61F0FD9-01CA-4645-A1C2-D2CBBE09CA71}" destId="{915A9A2B-474F-4578-82F9-B6FD9CD2C1E4}" srcOrd="1" destOrd="0" presId="urn:microsoft.com/office/officeart/2005/8/layout/list1"/>
    <dgm:cxn modelId="{4C871587-F540-43E9-8D2B-DCE9646E5283}" type="presParOf" srcId="{68540231-85C8-40EE-A198-B743BD785F7E}" destId="{CB4C1118-213E-428A-8821-81FFBB1C6D7B}" srcOrd="1" destOrd="0" presId="urn:microsoft.com/office/officeart/2005/8/layout/list1"/>
    <dgm:cxn modelId="{573E2CCB-7302-4F1C-A9D7-3264E0116F8D}" type="presParOf" srcId="{68540231-85C8-40EE-A198-B743BD785F7E}" destId="{3861C5AD-B2B6-4AD4-B50A-97F0EA2B2DEF}" srcOrd="2" destOrd="0" presId="urn:microsoft.com/office/officeart/2005/8/layout/list1"/>
    <dgm:cxn modelId="{12F81AE4-9B42-46D4-A033-BC03222CC1CA}" type="presParOf" srcId="{68540231-85C8-40EE-A198-B743BD785F7E}" destId="{93A3835D-487B-4F86-A7C9-A24F5AB385EC}" srcOrd="3" destOrd="0" presId="urn:microsoft.com/office/officeart/2005/8/layout/list1"/>
    <dgm:cxn modelId="{EA348C76-AE71-4886-8E13-8CB3970349CA}" type="presParOf" srcId="{68540231-85C8-40EE-A198-B743BD785F7E}" destId="{82679461-3D64-4E70-A50F-EB1798C52AFC}" srcOrd="4" destOrd="0" presId="urn:microsoft.com/office/officeart/2005/8/layout/list1"/>
    <dgm:cxn modelId="{762C57DD-84E2-4BEF-B34B-6FDB6A572D53}" type="presParOf" srcId="{82679461-3D64-4E70-A50F-EB1798C52AFC}" destId="{843C5454-C38F-4E54-AA8C-71D304FDF1FB}" srcOrd="0" destOrd="0" presId="urn:microsoft.com/office/officeart/2005/8/layout/list1"/>
    <dgm:cxn modelId="{D1018152-DA3C-4AC5-A2C2-2144EAB7B559}" type="presParOf" srcId="{82679461-3D64-4E70-A50F-EB1798C52AFC}" destId="{00ABB7BA-1070-403D-86CE-74FD2F8D5D3F}" srcOrd="1" destOrd="0" presId="urn:microsoft.com/office/officeart/2005/8/layout/list1"/>
    <dgm:cxn modelId="{E8853921-1E30-4A3F-AEC7-FA847102FFE9}" type="presParOf" srcId="{68540231-85C8-40EE-A198-B743BD785F7E}" destId="{8420DF6A-2A6D-4D9E-AA0F-249D42C4588F}" srcOrd="5" destOrd="0" presId="urn:microsoft.com/office/officeart/2005/8/layout/list1"/>
    <dgm:cxn modelId="{5D84C86C-549D-45E8-8471-5E69FC49815A}" type="presParOf" srcId="{68540231-85C8-40EE-A198-B743BD785F7E}" destId="{198EF120-B63E-44D8-9F75-41938012950B}" srcOrd="6" destOrd="0" presId="urn:microsoft.com/office/officeart/2005/8/layout/list1"/>
    <dgm:cxn modelId="{761EB22C-63C7-41CB-920D-1886F7DA7667}" type="presParOf" srcId="{68540231-85C8-40EE-A198-B743BD785F7E}" destId="{EF0FB62B-344C-4AD2-A6A1-314BC2B80E2D}" srcOrd="7" destOrd="0" presId="urn:microsoft.com/office/officeart/2005/8/layout/list1"/>
    <dgm:cxn modelId="{FD943E2D-CC5E-4C95-B081-E6D4743ED8C4}" type="presParOf" srcId="{68540231-85C8-40EE-A198-B743BD785F7E}" destId="{B9301635-BAB3-4CA9-BA9D-DD6E2AC277D8}" srcOrd="8" destOrd="0" presId="urn:microsoft.com/office/officeart/2005/8/layout/list1"/>
    <dgm:cxn modelId="{28270BB1-59D9-409D-80FA-87F0CE3359ED}" type="presParOf" srcId="{B9301635-BAB3-4CA9-BA9D-DD6E2AC277D8}" destId="{52C75980-20A4-4040-A40A-F6FEE0F4D544}" srcOrd="0" destOrd="0" presId="urn:microsoft.com/office/officeart/2005/8/layout/list1"/>
    <dgm:cxn modelId="{45AE0332-08E1-4750-9B7B-710A7FD1334B}" type="presParOf" srcId="{B9301635-BAB3-4CA9-BA9D-DD6E2AC277D8}" destId="{7AFB9326-38AE-436F-B3CB-38A42D1570BF}" srcOrd="1" destOrd="0" presId="urn:microsoft.com/office/officeart/2005/8/layout/list1"/>
    <dgm:cxn modelId="{561F0AE5-26E6-46F7-AA56-A712C1F0C5B7}" type="presParOf" srcId="{68540231-85C8-40EE-A198-B743BD785F7E}" destId="{E0BC8A74-28A1-49E3-9747-5A5C8F34F7D2}" srcOrd="9" destOrd="0" presId="urn:microsoft.com/office/officeart/2005/8/layout/list1"/>
    <dgm:cxn modelId="{08EE204B-E062-4316-BC1E-5B8B9895A7CE}" type="presParOf" srcId="{68540231-85C8-40EE-A198-B743BD785F7E}" destId="{B3947280-4A5B-48E5-A601-BE48C7642C88}" srcOrd="10" destOrd="0" presId="urn:microsoft.com/office/officeart/2005/8/layout/list1"/>
    <dgm:cxn modelId="{427E99ED-2E5A-487D-B863-BF85B23E5EDE}" type="presParOf" srcId="{68540231-85C8-40EE-A198-B743BD785F7E}" destId="{6A3C59B0-ED52-4F71-8FAE-067DA32C02A6}" srcOrd="11" destOrd="0" presId="urn:microsoft.com/office/officeart/2005/8/layout/list1"/>
    <dgm:cxn modelId="{3F934189-F04D-4730-9184-2D94DE187067}" type="presParOf" srcId="{68540231-85C8-40EE-A198-B743BD785F7E}" destId="{ED7CA20D-F1E3-47B9-B55E-4193BED3734F}" srcOrd="12" destOrd="0" presId="urn:microsoft.com/office/officeart/2005/8/layout/list1"/>
    <dgm:cxn modelId="{07BEA016-7FB3-4BD3-8612-6CD0C1E4B443}" type="presParOf" srcId="{ED7CA20D-F1E3-47B9-B55E-4193BED3734F}" destId="{DB415E98-F512-4655-BE13-10196D3E364D}" srcOrd="0" destOrd="0" presId="urn:microsoft.com/office/officeart/2005/8/layout/list1"/>
    <dgm:cxn modelId="{65F3D97F-0865-4F4A-AF12-1E69C79CEE9A}" type="presParOf" srcId="{ED7CA20D-F1E3-47B9-B55E-4193BED3734F}" destId="{950382F9-7E5B-49F5-964D-DD3381B029AB}" srcOrd="1" destOrd="0" presId="urn:microsoft.com/office/officeart/2005/8/layout/list1"/>
    <dgm:cxn modelId="{B0345F45-D9DA-4E30-8AA7-E0991A0617A0}" type="presParOf" srcId="{68540231-85C8-40EE-A198-B743BD785F7E}" destId="{F5811DA8-6CA5-4712-A920-3A31B3ACC3AE}" srcOrd="13" destOrd="0" presId="urn:microsoft.com/office/officeart/2005/8/layout/list1"/>
    <dgm:cxn modelId="{9345AF60-2F4A-4F7B-A69B-57100600D391}" type="presParOf" srcId="{68540231-85C8-40EE-A198-B743BD785F7E}" destId="{2E80C05D-DA85-45AA-BB30-91CEC9D4BF02}" srcOrd="14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861C5AD-B2B6-4AD4-B50A-97F0EA2B2DEF}">
      <dsp:nvSpPr>
        <dsp:cNvPr id="0" name=""/>
        <dsp:cNvSpPr/>
      </dsp:nvSpPr>
      <dsp:spPr>
        <a:xfrm>
          <a:off x="0" y="301363"/>
          <a:ext cx="5921654" cy="7308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9586" tIns="166624" rIns="459586" bIns="56896" numCol="1" spcCol="1270" anchor="t" anchorCtr="0">
          <a:noAutofit/>
        </a:bodyPr>
        <a:lstStyle/>
        <a:p>
          <a:pPr marL="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List of airlines</a:t>
          </a:r>
        </a:p>
        <a:p>
          <a:pPr marL="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Create new airline</a:t>
          </a:r>
        </a:p>
        <a:p>
          <a:pPr marL="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Update an airline</a:t>
          </a:r>
        </a:p>
        <a:p>
          <a:pPr marL="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Delete and airline</a:t>
          </a:r>
        </a:p>
      </dsp:txBody>
      <dsp:txXfrm>
        <a:off x="0" y="301363"/>
        <a:ext cx="5921654" cy="730800"/>
      </dsp:txXfrm>
    </dsp:sp>
    <dsp:sp modelId="{915A9A2B-474F-4578-82F9-B6FD9CD2C1E4}">
      <dsp:nvSpPr>
        <dsp:cNvPr id="0" name=""/>
        <dsp:cNvSpPr/>
      </dsp:nvSpPr>
      <dsp:spPr>
        <a:xfrm>
          <a:off x="296082" y="183283"/>
          <a:ext cx="4145157" cy="236160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6677" tIns="0" rIns="156677" bIns="0" numCol="1" spcCol="1270" anchor="ctr" anchorCtr="0">
          <a:noAutofit/>
        </a:bodyPr>
        <a:lstStyle/>
        <a:p>
          <a:pPr marL="0"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AIRLINE</a:t>
          </a:r>
        </a:p>
      </dsp:txBody>
      <dsp:txXfrm>
        <a:off x="307610" y="194811"/>
        <a:ext cx="4122101" cy="213104"/>
      </dsp:txXfrm>
    </dsp:sp>
    <dsp:sp modelId="{198EF120-B63E-44D8-9F75-41938012950B}">
      <dsp:nvSpPr>
        <dsp:cNvPr id="0" name=""/>
        <dsp:cNvSpPr/>
      </dsp:nvSpPr>
      <dsp:spPr>
        <a:xfrm>
          <a:off x="0" y="1193443"/>
          <a:ext cx="5921654" cy="7308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9586" tIns="166624" rIns="459586" bIns="56896" numCol="1" spcCol="1270" anchor="t" anchorCtr="0">
          <a:noAutofit/>
        </a:bodyPr>
        <a:lstStyle/>
        <a:p>
          <a:pPr marL="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List of airplanes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Create new airplane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Update an airplane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Delete an airplane</a:t>
          </a:r>
        </a:p>
      </dsp:txBody>
      <dsp:txXfrm>
        <a:off x="0" y="1193443"/>
        <a:ext cx="5921654" cy="730800"/>
      </dsp:txXfrm>
    </dsp:sp>
    <dsp:sp modelId="{00ABB7BA-1070-403D-86CE-74FD2F8D5D3F}">
      <dsp:nvSpPr>
        <dsp:cNvPr id="0" name=""/>
        <dsp:cNvSpPr/>
      </dsp:nvSpPr>
      <dsp:spPr>
        <a:xfrm>
          <a:off x="296082" y="1075363"/>
          <a:ext cx="4145157" cy="236160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6677" tIns="0" rIns="156677" bIns="0" numCol="1" spcCol="1270" anchor="ctr" anchorCtr="0">
          <a:noAutofit/>
        </a:bodyPr>
        <a:lstStyle/>
        <a:p>
          <a:pPr marL="0"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AIRPLANE</a:t>
          </a:r>
        </a:p>
      </dsp:txBody>
      <dsp:txXfrm>
        <a:off x="307610" y="1086891"/>
        <a:ext cx="4122101" cy="213104"/>
      </dsp:txXfrm>
    </dsp:sp>
    <dsp:sp modelId="{B3947280-4A5B-48E5-A601-BE48C7642C88}">
      <dsp:nvSpPr>
        <dsp:cNvPr id="0" name=""/>
        <dsp:cNvSpPr/>
      </dsp:nvSpPr>
      <dsp:spPr>
        <a:xfrm>
          <a:off x="0" y="2085523"/>
          <a:ext cx="5921654" cy="7308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9586" tIns="166624" rIns="459586" bIns="56896" numCol="1" spcCol="1270" anchor="t" anchorCtr="0">
          <a:noAutofit/>
        </a:bodyPr>
        <a:lstStyle/>
        <a:p>
          <a:pPr marL="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List of airports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Create new airport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Update an airport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Delete an airport</a:t>
          </a:r>
        </a:p>
      </dsp:txBody>
      <dsp:txXfrm>
        <a:off x="0" y="2085523"/>
        <a:ext cx="5921654" cy="730800"/>
      </dsp:txXfrm>
    </dsp:sp>
    <dsp:sp modelId="{7AFB9326-38AE-436F-B3CB-38A42D1570BF}">
      <dsp:nvSpPr>
        <dsp:cNvPr id="0" name=""/>
        <dsp:cNvSpPr/>
      </dsp:nvSpPr>
      <dsp:spPr>
        <a:xfrm>
          <a:off x="296082" y="1967443"/>
          <a:ext cx="4145157" cy="236160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6677" tIns="0" rIns="156677" bIns="0" numCol="1" spcCol="1270" anchor="ctr" anchorCtr="0">
          <a:noAutofit/>
        </a:bodyPr>
        <a:lstStyle/>
        <a:p>
          <a:pPr marL="0"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AIRPORT</a:t>
          </a:r>
        </a:p>
      </dsp:txBody>
      <dsp:txXfrm>
        <a:off x="307610" y="1978971"/>
        <a:ext cx="4122101" cy="213104"/>
      </dsp:txXfrm>
    </dsp:sp>
    <dsp:sp modelId="{2E80C05D-DA85-45AA-BB30-91CEC9D4BF02}">
      <dsp:nvSpPr>
        <dsp:cNvPr id="0" name=""/>
        <dsp:cNvSpPr/>
      </dsp:nvSpPr>
      <dsp:spPr>
        <a:xfrm>
          <a:off x="0" y="2977603"/>
          <a:ext cx="5921654" cy="7308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9586" tIns="166624" rIns="459586" bIns="56896" numCol="1" spcCol="1270" anchor="t" anchorCtr="0">
          <a:noAutofit/>
        </a:bodyPr>
        <a:lstStyle/>
        <a:p>
          <a:pPr marL="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List of flight by different options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Create new flight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Update an flight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Delete an flight</a:t>
          </a:r>
        </a:p>
      </dsp:txBody>
      <dsp:txXfrm>
        <a:off x="0" y="2977603"/>
        <a:ext cx="5921654" cy="730800"/>
      </dsp:txXfrm>
    </dsp:sp>
    <dsp:sp modelId="{950382F9-7E5B-49F5-964D-DD3381B029AB}">
      <dsp:nvSpPr>
        <dsp:cNvPr id="0" name=""/>
        <dsp:cNvSpPr/>
      </dsp:nvSpPr>
      <dsp:spPr>
        <a:xfrm>
          <a:off x="296082" y="2859523"/>
          <a:ext cx="4145157" cy="236160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6677" tIns="0" rIns="156677" bIns="0" numCol="1" spcCol="1270" anchor="ctr" anchorCtr="0">
          <a:noAutofit/>
        </a:bodyPr>
        <a:lstStyle/>
        <a:p>
          <a:pPr marL="0"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FLIGHT</a:t>
          </a:r>
        </a:p>
      </dsp:txBody>
      <dsp:txXfrm>
        <a:off x="307610" y="2871051"/>
        <a:ext cx="4122101" cy="2131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C0EA4D45EE44A239957E85118265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3F2AC-CB9E-494A-8541-F465D339FA19}"/>
      </w:docPartPr>
      <w:docPartBody>
        <w:p w:rsidR="00000000" w:rsidRDefault="002141AC">
          <w:pPr>
            <w:pStyle w:val="9C0EA4D45EE44A239957E851182654B7"/>
          </w:pPr>
          <w:r>
            <w:rPr>
              <w:rStyle w:val="PlaceholderText"/>
            </w:rPr>
            <w:t>[Title]</w:t>
          </w:r>
        </w:p>
      </w:docPartBody>
    </w:docPart>
    <w:docPart>
      <w:docPartPr>
        <w:name w:val="CF6D3A79031F478E92ABD9FA9BCC09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964E8-1FF3-48BE-B2E0-18FB7B708A82}"/>
      </w:docPartPr>
      <w:docPartBody>
        <w:p w:rsidR="00000000" w:rsidRDefault="002141AC">
          <w:pPr>
            <w:pStyle w:val="CF6D3A79031F478E92ABD9FA9BCC09E0"/>
          </w:pPr>
          <w:r>
            <w:t>[Document subtitle]</w:t>
          </w:r>
        </w:p>
      </w:docPartBody>
    </w:docPart>
    <w:docPart>
      <w:docPartPr>
        <w:name w:val="E3168B31FF924ADDBF01F86D0653A2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1C6C7C-210F-4115-B543-5B795EAF8DE3}"/>
      </w:docPartPr>
      <w:docPartBody>
        <w:p w:rsidR="00000000" w:rsidRDefault="00582495" w:rsidP="00582495">
          <w:pPr>
            <w:pStyle w:val="E3168B31FF924ADDBF01F86D0653A247"/>
          </w:pPr>
          <w:r>
            <w:rPr>
              <w:rStyle w:val="PlaceholderText"/>
            </w:rPr>
            <w:t>Have you seen this brand before?</w:t>
          </w:r>
        </w:p>
      </w:docPartBody>
    </w:docPart>
    <w:docPart>
      <w:docPartPr>
        <w:name w:val="69B0787AF862412CABB8E2CB79DC35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D8990B-EB79-43C7-9C3B-6C6195546A23}"/>
      </w:docPartPr>
      <w:docPartBody>
        <w:p w:rsidR="00000000" w:rsidRDefault="00582495" w:rsidP="00582495">
          <w:pPr>
            <w:pStyle w:val="69B0787AF862412CABB8E2CB79DC35B3"/>
          </w:pPr>
          <w: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495"/>
    <w:rsid w:val="002141AC"/>
    <w:rsid w:val="0058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12FE83D4E044DE9D570D9EB838627C">
    <w:name w:val="9512FE83D4E044DE9D570D9EB838627C"/>
  </w:style>
  <w:style w:type="paragraph" w:customStyle="1" w:styleId="B55B0989844141A29805140470C6D9E6">
    <w:name w:val="B55B0989844141A29805140470C6D9E6"/>
  </w:style>
  <w:style w:type="paragraph" w:customStyle="1" w:styleId="8AF827D7A97A4E63AB10261A40C77895">
    <w:name w:val="8AF827D7A97A4E63AB10261A40C77895"/>
  </w:style>
  <w:style w:type="paragraph" w:customStyle="1" w:styleId="737EDC93D7824D0296106CD344750E9E">
    <w:name w:val="737EDC93D7824D0296106CD344750E9E"/>
  </w:style>
  <w:style w:type="paragraph" w:customStyle="1" w:styleId="45FED8D4486D408580FD352F4E013615">
    <w:name w:val="45FED8D4486D408580FD352F4E013615"/>
  </w:style>
  <w:style w:type="paragraph" w:customStyle="1" w:styleId="091DF305C6194F8E8E551410A1657700">
    <w:name w:val="091DF305C6194F8E8E551410A1657700"/>
  </w:style>
  <w:style w:type="paragraph" w:customStyle="1" w:styleId="D5F3F069CDC74AFBBD19B00727A65B2E">
    <w:name w:val="D5F3F069CDC74AFBBD19B00727A65B2E"/>
  </w:style>
  <w:style w:type="paragraph" w:customStyle="1" w:styleId="B3D92BC25335409F95A386C75C6E7530">
    <w:name w:val="B3D92BC25335409F95A386C75C6E7530"/>
  </w:style>
  <w:style w:type="paragraph" w:customStyle="1" w:styleId="86FCFA85962E4055BDFA2724AC845259">
    <w:name w:val="86FCFA85962E4055BDFA2724AC845259"/>
  </w:style>
  <w:style w:type="paragraph" w:customStyle="1" w:styleId="D9794C41B22341EF8379308A3CA09E00">
    <w:name w:val="D9794C41B22341EF8379308A3CA09E00"/>
  </w:style>
  <w:style w:type="paragraph" w:customStyle="1" w:styleId="3B0725E8204E4AAEAEFA43D21611A206">
    <w:name w:val="3B0725E8204E4AAEAEFA43D21611A206"/>
  </w:style>
  <w:style w:type="paragraph" w:customStyle="1" w:styleId="86E2D214E08A482F9388F94E0D10951A">
    <w:name w:val="86E2D214E08A482F9388F94E0D10951A"/>
  </w:style>
  <w:style w:type="paragraph" w:customStyle="1" w:styleId="C356779F451C41A488500C5DBDE3D287">
    <w:name w:val="C356779F451C41A488500C5DBDE3D287"/>
  </w:style>
  <w:style w:type="paragraph" w:customStyle="1" w:styleId="B5CED378F33047D6A12E4BD2ED5B0DFC">
    <w:name w:val="B5CED378F33047D6A12E4BD2ED5B0DFC"/>
  </w:style>
  <w:style w:type="paragraph" w:customStyle="1" w:styleId="73545C374B124965803B188CE6F763C3">
    <w:name w:val="73545C374B124965803B188CE6F763C3"/>
  </w:style>
  <w:style w:type="paragraph" w:customStyle="1" w:styleId="F1D191BD67D641D38F61971CCC8B7245">
    <w:name w:val="F1D191BD67D641D38F61971CCC8B7245"/>
  </w:style>
  <w:style w:type="paragraph" w:customStyle="1" w:styleId="8A74E687FAFC41E0A0068157884279F6">
    <w:name w:val="8A74E687FAFC41E0A0068157884279F6"/>
  </w:style>
  <w:style w:type="paragraph" w:customStyle="1" w:styleId="C76792AC08CE48EAB79B68E026B44C42">
    <w:name w:val="C76792AC08CE48EAB79B68E026B44C42"/>
  </w:style>
  <w:style w:type="paragraph" w:customStyle="1" w:styleId="699BAE50A888425A83DF2C9A52AE4A3C">
    <w:name w:val="699BAE50A888425A83DF2C9A52AE4A3C"/>
  </w:style>
  <w:style w:type="character" w:styleId="PlaceholderText">
    <w:name w:val="Placeholder Text"/>
    <w:basedOn w:val="DefaultParagraphFont"/>
    <w:uiPriority w:val="99"/>
    <w:semiHidden/>
    <w:rsid w:val="00582495"/>
    <w:rPr>
      <w:color w:val="808080"/>
    </w:rPr>
  </w:style>
  <w:style w:type="paragraph" w:customStyle="1" w:styleId="00544A540AE045A9A1CC235047B6C098">
    <w:name w:val="00544A540AE045A9A1CC235047B6C098"/>
  </w:style>
  <w:style w:type="paragraph" w:customStyle="1" w:styleId="333DD7611EA5432896F43732CA5D6F43">
    <w:name w:val="333DD7611EA5432896F43732CA5D6F43"/>
  </w:style>
  <w:style w:type="paragraph" w:customStyle="1" w:styleId="25B3080085C345F28A325EF2F5165FED">
    <w:name w:val="25B3080085C345F28A325EF2F5165FED"/>
  </w:style>
  <w:style w:type="paragraph" w:customStyle="1" w:styleId="B64D768E77FF46928ECAF8E272A1A2ED">
    <w:name w:val="B64D768E77FF46928ECAF8E272A1A2ED"/>
  </w:style>
  <w:style w:type="paragraph" w:customStyle="1" w:styleId="BF8889E2B9484556BF98114070385BFF">
    <w:name w:val="BF8889E2B9484556BF98114070385BFF"/>
  </w:style>
  <w:style w:type="paragraph" w:customStyle="1" w:styleId="E41A7990D136432F835652A8B689DC60">
    <w:name w:val="E41A7990D136432F835652A8B689DC60"/>
  </w:style>
  <w:style w:type="paragraph" w:customStyle="1" w:styleId="68DCE2558BC047BC8D5978C3B6739054">
    <w:name w:val="68DCE2558BC047BC8D5978C3B6739054"/>
  </w:style>
  <w:style w:type="paragraph" w:customStyle="1" w:styleId="EA859887ED8F4034B6A21E7F93DEDDCF">
    <w:name w:val="EA859887ED8F4034B6A21E7F93DEDDCF"/>
  </w:style>
  <w:style w:type="paragraph" w:customStyle="1" w:styleId="734BBBED2BDD46559206746E2CAA50F9">
    <w:name w:val="734BBBED2BDD46559206746E2CAA50F9"/>
  </w:style>
  <w:style w:type="paragraph" w:customStyle="1" w:styleId="4F27FC24C3E846D4B34EA93FE92B4AAC">
    <w:name w:val="4F27FC24C3E846D4B34EA93FE92B4AAC"/>
  </w:style>
  <w:style w:type="paragraph" w:customStyle="1" w:styleId="3371D82BEF1647749069C9DA7EDD1628">
    <w:name w:val="3371D82BEF1647749069C9DA7EDD1628"/>
  </w:style>
  <w:style w:type="paragraph" w:customStyle="1" w:styleId="641A22450F7240549C1FB0A68241A922">
    <w:name w:val="641A22450F7240549C1FB0A68241A922"/>
  </w:style>
  <w:style w:type="paragraph" w:customStyle="1" w:styleId="BA7C2C1C6BFB4B91B469F2E2D0195726">
    <w:name w:val="BA7C2C1C6BFB4B91B469F2E2D0195726"/>
  </w:style>
  <w:style w:type="paragraph" w:customStyle="1" w:styleId="F0142D2012784EC38A9931322D891402">
    <w:name w:val="F0142D2012784EC38A9931322D891402"/>
  </w:style>
  <w:style w:type="paragraph" w:customStyle="1" w:styleId="A3CBBCD2D01242CD8183D74708B5997D">
    <w:name w:val="A3CBBCD2D01242CD8183D74708B5997D"/>
  </w:style>
  <w:style w:type="paragraph" w:customStyle="1" w:styleId="CBBB2B9AF23C458180490848BEAA6CF8">
    <w:name w:val="CBBB2B9AF23C458180490848BEAA6CF8"/>
  </w:style>
  <w:style w:type="paragraph" w:customStyle="1" w:styleId="1260E80C41F249A2AD46737E92B2DD21">
    <w:name w:val="1260E80C41F249A2AD46737E92B2DD21"/>
  </w:style>
  <w:style w:type="paragraph" w:customStyle="1" w:styleId="D8408F4F8AF04303BB11A8C98A8BF073">
    <w:name w:val="D8408F4F8AF04303BB11A8C98A8BF073"/>
  </w:style>
  <w:style w:type="paragraph" w:customStyle="1" w:styleId="706049B77A9E4A79B7A6F5638DA6D17A">
    <w:name w:val="706049B77A9E4A79B7A6F5638DA6D17A"/>
  </w:style>
  <w:style w:type="paragraph" w:customStyle="1" w:styleId="91092F359F3649639BA8EBE42A43A41E">
    <w:name w:val="91092F359F3649639BA8EBE42A43A41E"/>
  </w:style>
  <w:style w:type="paragraph" w:customStyle="1" w:styleId="90045B21C104492EBBC5646465A9D4DA">
    <w:name w:val="90045B21C104492EBBC5646465A9D4DA"/>
  </w:style>
  <w:style w:type="paragraph" w:customStyle="1" w:styleId="AA84F2095A034639A53BE328F056A7F2">
    <w:name w:val="AA84F2095A034639A53BE328F056A7F2"/>
  </w:style>
  <w:style w:type="paragraph" w:customStyle="1" w:styleId="BBA15B48035A44FDAC1779F8E319E056">
    <w:name w:val="BBA15B48035A44FDAC1779F8E319E056"/>
  </w:style>
  <w:style w:type="paragraph" w:customStyle="1" w:styleId="3CB62FC8525840E1885596358EBA0FB1">
    <w:name w:val="3CB62FC8525840E1885596358EBA0FB1"/>
  </w:style>
  <w:style w:type="paragraph" w:customStyle="1" w:styleId="26BA5503818F48ADB34989E6C7A315E0">
    <w:name w:val="26BA5503818F48ADB34989E6C7A315E0"/>
  </w:style>
  <w:style w:type="paragraph" w:customStyle="1" w:styleId="EA23F96D8E774BBF9D749DB24B7B8635">
    <w:name w:val="EA23F96D8E774BBF9D749DB24B7B8635"/>
  </w:style>
  <w:style w:type="paragraph" w:customStyle="1" w:styleId="EE6392B7FF884FD59942F6BA37876278">
    <w:name w:val="EE6392B7FF884FD59942F6BA37876278"/>
  </w:style>
  <w:style w:type="paragraph" w:customStyle="1" w:styleId="893AF26481C04E6EA0FEC7B52603475B">
    <w:name w:val="893AF26481C04E6EA0FEC7B52603475B"/>
  </w:style>
  <w:style w:type="paragraph" w:customStyle="1" w:styleId="573A573A3595487B88690A144E02D4CE">
    <w:name w:val="573A573A3595487B88690A144E02D4CE"/>
  </w:style>
  <w:style w:type="paragraph" w:customStyle="1" w:styleId="5FB330C6073240CFBC7F3B442A3B3010">
    <w:name w:val="5FB330C6073240CFBC7F3B442A3B3010"/>
  </w:style>
  <w:style w:type="paragraph" w:customStyle="1" w:styleId="6E82A78E4C9049829EFAD7C59ED08575">
    <w:name w:val="6E82A78E4C9049829EFAD7C59ED08575"/>
  </w:style>
  <w:style w:type="paragraph" w:customStyle="1" w:styleId="9C0EA4D45EE44A239957E851182654B7">
    <w:name w:val="9C0EA4D45EE44A239957E851182654B7"/>
  </w:style>
  <w:style w:type="paragraph" w:customStyle="1" w:styleId="CF6D3A79031F478E92ABD9FA9BCC09E0">
    <w:name w:val="CF6D3A79031F478E92ABD9FA9BCC09E0"/>
  </w:style>
  <w:style w:type="paragraph" w:customStyle="1" w:styleId="E3168B31FF924ADDBF01F86D0653A247">
    <w:name w:val="E3168B31FF924ADDBF01F86D0653A247"/>
    <w:rsid w:val="00582495"/>
  </w:style>
  <w:style w:type="paragraph" w:customStyle="1" w:styleId="69B0787AF862412CABB8E2CB79DC35B3">
    <w:name w:val="69B0787AF862412CABB8E2CB79DC35B3"/>
    <w:rsid w:val="00582495"/>
  </w:style>
  <w:style w:type="paragraph" w:customStyle="1" w:styleId="F4F47165CBE2487085C5F41BF10CC948">
    <w:name w:val="F4F47165CBE2487085C5F41BF10CC948"/>
    <w:rsid w:val="00582495"/>
  </w:style>
  <w:style w:type="paragraph" w:customStyle="1" w:styleId="3EC378A9BB544B6E94C5CFDAAB0D4A16">
    <w:name w:val="3EC378A9BB544B6E94C5CFDAAB0D4A16"/>
    <w:rsid w:val="00582495"/>
  </w:style>
  <w:style w:type="paragraph" w:customStyle="1" w:styleId="0162EFCE94FB412381A7CC3049844C2E">
    <w:name w:val="0162EFCE94FB412381A7CC3049844C2E"/>
    <w:rsid w:val="005824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2.jpeg"/></Relationships>
</file>

<file path=word/theme/theme1.xml><?xml version="1.0" encoding="utf-8"?>
<a:theme xmlns:a="http://schemas.openxmlformats.org/drawingml/2006/main" name="Apothecary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>2017-06-10T00:00:00</PublishDate>
  <Abstract/>
  <CompanyAddress>1000 N 4st – FAIRFIELD IA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A379E63F-E8A8-48D8-A8EA-6BAFEA4E2B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Marketing message analysis questionnaire.dotx</Template>
  <TotalTime>41</TotalTime>
  <Pages>6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AIRLINE SERVICES API DESCRIPTION </vt:lpstr>
    </vt:vector>
  </TitlesOfParts>
  <Company>MUM – WAA CS545</Company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AIRLINE SERVICES API DESCRIPTION </dc:title>
  <dc:creator>Germán Segura</dc:creator>
  <cp:keywords/>
  <cp:lastModifiedBy>Germán Segura</cp:lastModifiedBy>
  <cp:revision>11</cp:revision>
  <dcterms:created xsi:type="dcterms:W3CDTF">2017-06-10T13:37:00Z</dcterms:created>
  <dcterms:modified xsi:type="dcterms:W3CDTF">2017-06-10T14:18:00Z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TC039919649991</vt:lpwstr>
  </property>
</Properties>
</file>